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018FD731" w:rsidR="00434B11" w:rsidRPr="00BA7171" w:rsidRDefault="00C72A08" w:rsidP="00434B11">
      <w:pPr>
        <w:pStyle w:val="Title"/>
        <w:rPr>
          <w:rFonts w:ascii="Verdana" w:hAnsi="Verdana"/>
          <w:color w:val="44546A" w:themeColor="text2"/>
          <w:lang w:val="en-US"/>
        </w:rPr>
      </w:pPr>
      <w:r w:rsidRPr="00BA7171">
        <w:rPr>
          <w:rFonts w:ascii="Verdana" w:hAnsi="Verdana"/>
          <w:color w:val="44546A" w:themeColor="text2"/>
          <w:lang w:val="en-US"/>
        </w:rPr>
        <w:t>Foundation Exam</w:t>
      </w:r>
    </w:p>
    <w:sdt>
      <w:sdtPr>
        <w:rPr>
          <w:rFonts w:ascii="Roboto Condensed Light" w:eastAsiaTheme="minorEastAsia" w:hAnsi="Roboto Condensed Light" w:cstheme="minorHAnsi"/>
          <w:i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="Times New Roman"/>
          <w:sz w:val="22"/>
          <w:szCs w:val="24"/>
        </w:rPr>
      </w:sdtEndPr>
      <w:sdtContent>
        <w:p w14:paraId="275B80F3" w14:textId="7B004291" w:rsidR="00BA7171" w:rsidRPr="00BA7171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BA7171">
            <w:rPr>
              <w:color w:val="44546A" w:themeColor="text2"/>
              <w:lang w:val="en"/>
            </w:rPr>
            <w:fldChar w:fldCharType="begin"/>
          </w:r>
          <w:r w:rsidRPr="00BA7171">
            <w:rPr>
              <w:color w:val="44546A" w:themeColor="text2"/>
              <w:lang w:val="en"/>
            </w:rPr>
            <w:instrText xml:space="preserve"> TOC \o "1-3" \h \z \u </w:instrText>
          </w:r>
          <w:r w:rsidRPr="00BA7171">
            <w:rPr>
              <w:color w:val="44546A" w:themeColor="text2"/>
              <w:lang w:val="en"/>
            </w:rPr>
            <w:fldChar w:fldCharType="separate"/>
          </w:r>
          <w:hyperlink w:anchor="_Toc146784341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Counting Womp Rats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_Toc146784341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BA7171" w:rsidRPr="00BA7171">
              <w:rPr>
                <w:noProof/>
                <w:webHidden/>
                <w:color w:val="44546A" w:themeColor="text2"/>
              </w:rPr>
              <w:t>1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C6EB521" w14:textId="276A5B38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2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Galactic Senators' Votes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_Toc146784342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BA7171" w:rsidRPr="00BA7171">
              <w:rPr>
                <w:noProof/>
                <w:webHidden/>
                <w:color w:val="44546A" w:themeColor="text2"/>
              </w:rPr>
              <w:t>1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E279E70" w14:textId="3B61FCCB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3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Sith Code Cipher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_Toc146784343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BA7171" w:rsidRPr="00BA7171">
              <w:rPr>
                <w:noProof/>
                <w:webHidden/>
                <w:color w:val="44546A" w:themeColor="text2"/>
              </w:rPr>
              <w:t>2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0F5F473" w14:textId="1977F5A4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4" w:history="1">
            <w:r w:rsidR="00BA7171" w:rsidRPr="00BA7171">
              <w:rPr>
                <w:rStyle w:val="Hyperlink"/>
                <w:noProof/>
                <w:color w:val="44546A" w:themeColor="text2"/>
              </w:rPr>
              <w:t>4.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Jedi Archives Search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_Toc146784344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BA7171" w:rsidRPr="00BA7171">
              <w:rPr>
                <w:noProof/>
                <w:webHidden/>
                <w:color w:val="44546A" w:themeColor="text2"/>
              </w:rPr>
              <w:t>2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6AF9760" w14:textId="1C883CD3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5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Balanced Lightsaber Duels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_Toc146784345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BA7171" w:rsidRPr="00BA7171">
              <w:rPr>
                <w:noProof/>
                <w:webHidden/>
                <w:color w:val="44546A" w:themeColor="text2"/>
              </w:rPr>
              <w:t>3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94F0F2C" w14:textId="05B05785" w:rsidR="00BA7171" w:rsidRPr="00BA7171" w:rsidRDefault="00000000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6784346" w:history="1"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="00BA7171" w:rsidRPr="00BA7171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BA7171" w:rsidRPr="00BA7171">
              <w:rPr>
                <w:rStyle w:val="Hyperlink"/>
                <w:noProof/>
                <w:color w:val="44546A" w:themeColor="text2"/>
                <w:lang w:val="en"/>
              </w:rPr>
              <w:t>Starfighter Formation</w:t>
            </w:r>
            <w:r w:rsidR="00BA7171" w:rsidRPr="00BA7171">
              <w:rPr>
                <w:noProof/>
                <w:webHidden/>
                <w:color w:val="44546A" w:themeColor="text2"/>
              </w:rPr>
              <w:tab/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begin"/>
            </w:r>
            <w:r w:rsidR="00BA7171" w:rsidRPr="00BA7171">
              <w:rPr>
                <w:noProof/>
                <w:webHidden/>
                <w:color w:val="44546A" w:themeColor="text2"/>
              </w:rPr>
              <w:instrText xml:space="preserve"> PAGEREF _Toc146784346 \h </w:instrText>
            </w:r>
            <w:r w:rsidR="00BA7171" w:rsidRPr="00BA7171">
              <w:rPr>
                <w:noProof/>
                <w:webHidden/>
                <w:color w:val="44546A" w:themeColor="text2"/>
              </w:rPr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separate"/>
            </w:r>
            <w:r w:rsidR="00BA7171" w:rsidRPr="00BA7171">
              <w:rPr>
                <w:noProof/>
                <w:webHidden/>
                <w:color w:val="44546A" w:themeColor="text2"/>
              </w:rPr>
              <w:t>3</w:t>
            </w:r>
            <w:r w:rsidR="00BA7171" w:rsidRPr="00BA7171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4905E7E5" w:rsidR="007F144A" w:rsidRPr="00BA7171" w:rsidRDefault="00434B11" w:rsidP="00E25799">
          <w:pPr>
            <w:pStyle w:val="Info2"/>
            <w:jc w:val="center"/>
            <w:rPr>
              <w:lang w:val="en"/>
            </w:rPr>
          </w:pPr>
          <w:r w:rsidRPr="00BA7171">
            <w:rPr>
              <w:b/>
              <w:bCs/>
              <w:noProof/>
            </w:rPr>
            <w:fldChar w:fldCharType="end"/>
          </w:r>
          <w:r w:rsidR="00E25799" w:rsidRPr="00BA7171">
            <w:rPr>
              <w:lang w:val="en"/>
            </w:rPr>
            <w:t xml:space="preserve"> May your problem-solving skills be as sharp as a lightsaber, and may the Force guide your code!</w:t>
          </w:r>
        </w:p>
      </w:sdtContent>
    </w:sdt>
    <w:p w14:paraId="3DDA3EB7" w14:textId="31665D23" w:rsidR="00C72A08" w:rsidRPr="00C72A08" w:rsidRDefault="00C72A08" w:rsidP="00851F50">
      <w:pPr>
        <w:pStyle w:val="Heading1"/>
        <w:ind w:left="360"/>
        <w:rPr>
          <w:color w:val="44546A" w:themeColor="text2"/>
          <w:lang w:val="en"/>
        </w:rPr>
      </w:pPr>
      <w:bookmarkStart w:id="0" w:name="_Toc146784341"/>
      <w:r w:rsidRPr="00C72A08">
        <w:rPr>
          <w:color w:val="44546A" w:themeColor="text2"/>
          <w:lang w:val="en"/>
        </w:rPr>
        <w:t>Counting Womp Rats</w:t>
      </w:r>
      <w:bookmarkEnd w:id="0"/>
    </w:p>
    <w:p w14:paraId="78A4DA1A" w14:textId="4F3A364B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Luke Skywalker is practicing his blaster skills by targeting Womp Rats on Tatooine. Given that he targets </w:t>
      </w:r>
      <w:r w:rsidRPr="00C72A08">
        <w:rPr>
          <w:b/>
          <w:bCs/>
          <w:color w:val="44546A" w:themeColor="text2"/>
          <w:lang w:val="en-US"/>
        </w:rPr>
        <w:t>n</w:t>
      </w:r>
      <w:r w:rsidRPr="00C72A08">
        <w:rPr>
          <w:color w:val="44546A" w:themeColor="text2"/>
          <w:lang w:val="en-US"/>
        </w:rPr>
        <w:t xml:space="preserve"> Womp Rats in the first hour and increases his count by </w:t>
      </w:r>
      <w:r w:rsidR="00A1695D" w:rsidRPr="00BA7171">
        <w:rPr>
          <w:b/>
          <w:bCs/>
          <w:color w:val="44546A" w:themeColor="text2"/>
          <w:lang w:val="en-US"/>
        </w:rPr>
        <w:t>m</w:t>
      </w:r>
      <w:r w:rsidRPr="00C72A08">
        <w:rPr>
          <w:color w:val="44546A" w:themeColor="text2"/>
          <w:lang w:val="en-US"/>
        </w:rPr>
        <w:t xml:space="preserve"> every subsequent hour, determine the total number of Womp Rats he will have targeted after </w:t>
      </w:r>
      <w:r w:rsidRPr="00C72A08">
        <w:rPr>
          <w:b/>
          <w:bCs/>
          <w:color w:val="44546A" w:themeColor="text2"/>
          <w:lang w:val="en-US"/>
        </w:rPr>
        <w:t>h</w:t>
      </w:r>
      <w:r w:rsidRPr="00C72A08">
        <w:rPr>
          <w:color w:val="44546A" w:themeColor="text2"/>
          <w:lang w:val="en-US"/>
        </w:rPr>
        <w:t xml:space="preserve"> hours.</w:t>
      </w:r>
    </w:p>
    <w:p w14:paraId="66982540" w14:textId="77777777" w:rsidR="00BA7171" w:rsidRPr="00BA7171" w:rsidRDefault="00C72A08" w:rsidP="00C72A08">
      <w:pPr>
        <w:numPr>
          <w:ilvl w:val="0"/>
          <w:numId w:val="11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Input: T</w:t>
      </w:r>
      <w:r w:rsidR="00A1695D" w:rsidRPr="00BA7171">
        <w:rPr>
          <w:color w:val="44546A" w:themeColor="text2"/>
          <w:lang w:val="en-US"/>
        </w:rPr>
        <w:t>hree</w:t>
      </w:r>
      <w:r w:rsidRPr="00C72A08">
        <w:rPr>
          <w:color w:val="44546A" w:themeColor="text2"/>
          <w:lang w:val="en-US"/>
        </w:rPr>
        <w:t xml:space="preserve"> integers</w:t>
      </w:r>
      <w:r w:rsidR="00BA7171" w:rsidRPr="00BA7171">
        <w:rPr>
          <w:color w:val="44546A" w:themeColor="text2"/>
          <w:lang w:val="en-US"/>
        </w:rPr>
        <w:t>:</w:t>
      </w:r>
    </w:p>
    <w:p w14:paraId="1C7D32E0" w14:textId="47E99223" w:rsidR="00A1695D" w:rsidRPr="00BA7171" w:rsidRDefault="00C72A08" w:rsidP="00BA7171">
      <w:pPr>
        <w:numPr>
          <w:ilvl w:val="1"/>
          <w:numId w:val="11"/>
        </w:num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n</w:t>
      </w:r>
      <w:r w:rsidRPr="00C72A08">
        <w:rPr>
          <w:color w:val="44546A" w:themeColor="text2"/>
          <w:lang w:val="en-US"/>
        </w:rPr>
        <w:t xml:space="preserve"> represent</w:t>
      </w:r>
      <w:r w:rsidR="00A1695D" w:rsidRPr="00BA7171">
        <w:rPr>
          <w:color w:val="44546A" w:themeColor="text2"/>
          <w:lang w:val="en-US"/>
        </w:rPr>
        <w:t>s</w:t>
      </w:r>
      <w:r w:rsidRPr="00C72A08">
        <w:rPr>
          <w:color w:val="44546A" w:themeColor="text2"/>
          <w:lang w:val="en-US"/>
        </w:rPr>
        <w:t xml:space="preserve"> the initial count </w:t>
      </w:r>
    </w:p>
    <w:p w14:paraId="76BA0B4A" w14:textId="4D7C03B3" w:rsidR="00A1695D" w:rsidRPr="00BA7171" w:rsidRDefault="00A1695D" w:rsidP="00BA7171">
      <w:pPr>
        <w:numPr>
          <w:ilvl w:val="1"/>
          <w:numId w:val="11"/>
        </w:numPr>
        <w:rPr>
          <w:b/>
          <w:bCs/>
          <w:color w:val="44546A" w:themeColor="text2"/>
          <w:lang w:val="en-US"/>
        </w:rPr>
      </w:pPr>
      <w:r w:rsidRPr="00BA7171">
        <w:rPr>
          <w:b/>
          <w:bCs/>
          <w:color w:val="44546A" w:themeColor="text2"/>
          <w:lang w:val="en-US"/>
        </w:rPr>
        <w:t xml:space="preserve">m </w:t>
      </w:r>
      <w:r w:rsidRPr="00BA7171">
        <w:rPr>
          <w:color w:val="44546A" w:themeColor="text2"/>
          <w:lang w:val="en-US"/>
        </w:rPr>
        <w:t>represents the increase of the count.</w:t>
      </w:r>
    </w:p>
    <w:p w14:paraId="07DB9F4B" w14:textId="4E375D2F" w:rsidR="00C72A08" w:rsidRPr="00C72A08" w:rsidRDefault="00C72A08" w:rsidP="00BA7171">
      <w:pPr>
        <w:numPr>
          <w:ilvl w:val="1"/>
          <w:numId w:val="11"/>
        </w:num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h</w:t>
      </w:r>
      <w:r w:rsidRPr="00C72A08">
        <w:rPr>
          <w:color w:val="44546A" w:themeColor="text2"/>
          <w:lang w:val="en-US"/>
        </w:rPr>
        <w:t xml:space="preserve"> represe</w:t>
      </w:r>
      <w:r w:rsidR="00A1695D" w:rsidRPr="00BA7171">
        <w:rPr>
          <w:color w:val="44546A" w:themeColor="text2"/>
          <w:lang w:val="en-US"/>
        </w:rPr>
        <w:t>nts</w:t>
      </w:r>
      <w:r w:rsidRPr="00C72A08">
        <w:rPr>
          <w:color w:val="44546A" w:themeColor="text2"/>
          <w:lang w:val="en-US"/>
        </w:rPr>
        <w:t xml:space="preserve"> the number of hours.</w:t>
      </w:r>
    </w:p>
    <w:p w14:paraId="0F7AAE41" w14:textId="7B636A3C" w:rsidR="00C72A08" w:rsidRPr="00C72A08" w:rsidRDefault="00C72A08" w:rsidP="00C72A08">
      <w:pPr>
        <w:numPr>
          <w:ilvl w:val="0"/>
          <w:numId w:val="11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Constraints: n increases by </w:t>
      </w:r>
      <w:r w:rsidR="00A1695D" w:rsidRPr="00BA7171">
        <w:rPr>
          <w:color w:val="44546A" w:themeColor="text2"/>
          <w:lang w:val="en-US"/>
        </w:rPr>
        <w:t>m</w:t>
      </w:r>
      <w:r w:rsidRPr="00C72A08">
        <w:rPr>
          <w:color w:val="44546A" w:themeColor="text2"/>
          <w:lang w:val="en-US"/>
        </w:rPr>
        <w:t xml:space="preserve"> every hour.</w:t>
      </w:r>
    </w:p>
    <w:p w14:paraId="707BBB51" w14:textId="470A2AC0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15"/>
        <w:gridCol w:w="6750"/>
      </w:tblGrid>
      <w:tr w:rsidR="00BA7171" w:rsidRPr="00BA7171" w14:paraId="20F04045" w14:textId="77777777" w:rsidTr="002F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443B16A4" w14:textId="77777777" w:rsidR="00A1695D" w:rsidRPr="00BA7171" w:rsidRDefault="00A1695D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6750" w:type="dxa"/>
            <w:hideMark/>
          </w:tcPr>
          <w:p w14:paraId="29E06786" w14:textId="77777777" w:rsidR="00A1695D" w:rsidRPr="00BA7171" w:rsidRDefault="00A1695D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55B1C103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3BDE6092" w14:textId="6A101A68" w:rsidR="00A1695D" w:rsidRPr="00BA7171" w:rsidRDefault="00A1695D" w:rsidP="00A1695D">
            <w:pPr>
              <w:rPr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5, 2, 3</w:t>
            </w:r>
          </w:p>
          <w:p w14:paraId="6DF84EDD" w14:textId="4F166730" w:rsidR="00A1695D" w:rsidRPr="00BA7171" w:rsidRDefault="00A1695D" w:rsidP="002F4A3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6750" w:type="dxa"/>
            <w:hideMark/>
          </w:tcPr>
          <w:p w14:paraId="2C646DD0" w14:textId="515569A0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A7171">
              <w:rPr>
                <w:color w:val="44546A" w:themeColor="text2"/>
                <w:lang w:val="en-US"/>
              </w:rPr>
              <w:t>24</w:t>
            </w:r>
          </w:p>
          <w:p w14:paraId="23D5A1ED" w14:textId="77777777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BA7171" w:rsidRPr="00BA7171" w14:paraId="30C30E0D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63B871E" w14:textId="6BD9ABE6" w:rsidR="00A1695D" w:rsidRPr="00BA7171" w:rsidRDefault="00A1695D" w:rsidP="002F4A3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7, 1, 2</w:t>
            </w:r>
          </w:p>
        </w:tc>
        <w:tc>
          <w:tcPr>
            <w:tcW w:w="6750" w:type="dxa"/>
          </w:tcPr>
          <w:p w14:paraId="3F801C1B" w14:textId="1E048179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15</w:t>
            </w:r>
          </w:p>
        </w:tc>
      </w:tr>
      <w:tr w:rsidR="00A1695D" w:rsidRPr="00BA7171" w14:paraId="484E0783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78CE73" w14:textId="64E8E093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10, -1, 1</w:t>
            </w:r>
          </w:p>
        </w:tc>
        <w:tc>
          <w:tcPr>
            <w:tcW w:w="6750" w:type="dxa"/>
          </w:tcPr>
          <w:p w14:paraId="0194E627" w14:textId="551824F0" w:rsidR="00A1695D" w:rsidRPr="00BA7171" w:rsidRDefault="00A1695D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10</w:t>
            </w:r>
          </w:p>
        </w:tc>
      </w:tr>
      <w:tr w:rsidR="00A1695D" w:rsidRPr="00BA7171" w14:paraId="61171EA6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66BD8E" w14:textId="79882545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8, -2, 3</w:t>
            </w:r>
          </w:p>
        </w:tc>
        <w:tc>
          <w:tcPr>
            <w:tcW w:w="6750" w:type="dxa"/>
          </w:tcPr>
          <w:p w14:paraId="5E82F5A8" w14:textId="58F7011A" w:rsidR="00A1695D" w:rsidRPr="00BA7171" w:rsidRDefault="00A1695D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18</w:t>
            </w:r>
          </w:p>
        </w:tc>
      </w:tr>
    </w:tbl>
    <w:p w14:paraId="258A3849" w14:textId="23BB832E" w:rsidR="00C72A08" w:rsidRPr="00BA7171" w:rsidRDefault="00E25799" w:rsidP="00E25799">
      <w:pPr>
        <w:pStyle w:val="Info2"/>
        <w:jc w:val="center"/>
        <w:rPr>
          <w:lang w:val="en"/>
        </w:rPr>
      </w:pPr>
      <w:r w:rsidRPr="00BA7171">
        <w:rPr>
          <w:lang w:val="en"/>
        </w:rPr>
        <w:t>…the foul creature could grow to be as big as a man and could carry off children and full-grown Jawas…</w:t>
      </w:r>
    </w:p>
    <w:p w14:paraId="4D7F341C" w14:textId="48811743" w:rsidR="00C72A08" w:rsidRPr="00C72A08" w:rsidRDefault="00C72A08" w:rsidP="00851F50">
      <w:pPr>
        <w:pStyle w:val="Heading1"/>
        <w:ind w:left="360"/>
        <w:rPr>
          <w:color w:val="44546A" w:themeColor="text2"/>
          <w:lang w:val="en"/>
        </w:rPr>
      </w:pPr>
      <w:bookmarkStart w:id="1" w:name="_Toc146784342"/>
      <w:r w:rsidRPr="00C72A08">
        <w:rPr>
          <w:color w:val="44546A" w:themeColor="text2"/>
          <w:lang w:val="en"/>
        </w:rPr>
        <w:t>Galactic Senators' Votes</w:t>
      </w:r>
      <w:bookmarkEnd w:id="1"/>
    </w:p>
    <w:p w14:paraId="23FEFE8D" w14:textId="04B99203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The Galactic Senate is voting on a new law. Senators can vote "Yes", "No", or "Abstain". Given an array of votes, determine the majority vote</w:t>
      </w:r>
      <w:r w:rsidR="00A2026B">
        <w:rPr>
          <w:color w:val="44546A" w:themeColor="text2"/>
          <w:lang w:val="en-US"/>
        </w:rPr>
        <w:t xml:space="preserve"> – Yes, No, Abstain or Tie.</w:t>
      </w:r>
    </w:p>
    <w:p w14:paraId="02CA7506" w14:textId="77777777" w:rsidR="00C72A08" w:rsidRPr="00C72A08" w:rsidRDefault="00C72A08" w:rsidP="00C72A08">
      <w:pPr>
        <w:numPr>
          <w:ilvl w:val="0"/>
          <w:numId w:val="12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Input: An array of strings (votes).</w:t>
      </w:r>
    </w:p>
    <w:p w14:paraId="65CAABBC" w14:textId="5B2FCF65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475"/>
        <w:gridCol w:w="2790"/>
      </w:tblGrid>
      <w:tr w:rsidR="00BA7171" w:rsidRPr="00BA7171" w14:paraId="497FE138" w14:textId="77777777" w:rsidTr="00910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hideMark/>
          </w:tcPr>
          <w:p w14:paraId="709D4B40" w14:textId="77777777" w:rsidR="00A1695D" w:rsidRPr="00BA7171" w:rsidRDefault="00A1695D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790" w:type="dxa"/>
            <w:hideMark/>
          </w:tcPr>
          <w:p w14:paraId="5D5CBB07" w14:textId="77777777" w:rsidR="00A1695D" w:rsidRPr="00BA7171" w:rsidRDefault="00A1695D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6321C3F2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hideMark/>
          </w:tcPr>
          <w:p w14:paraId="194FCB8C" w14:textId="040CCFD3" w:rsidR="00A1695D" w:rsidRPr="00BA7171" w:rsidRDefault="00A1695D" w:rsidP="002F4A3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lastRenderedPageBreak/>
              <w:t>["Yes", "No", "Yes", "Abstain", "Yes"]</w:t>
            </w:r>
          </w:p>
        </w:tc>
        <w:tc>
          <w:tcPr>
            <w:tcW w:w="2790" w:type="dxa"/>
            <w:hideMark/>
          </w:tcPr>
          <w:p w14:paraId="2540768E" w14:textId="281375E0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BA7171">
              <w:rPr>
                <w:color w:val="44546A" w:themeColor="text2"/>
                <w:lang w:val="en-US"/>
              </w:rPr>
              <w:t>Yes</w:t>
            </w:r>
          </w:p>
          <w:p w14:paraId="3510DE02" w14:textId="77777777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BA7171" w:rsidRPr="00BA7171" w14:paraId="19E27B1E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21671739" w14:textId="3043FF5B" w:rsidR="00A1695D" w:rsidRPr="00BA7171" w:rsidRDefault="00A1695D" w:rsidP="002F4A3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["No", "No", "Abstain", "Abstain"]</w:t>
            </w:r>
          </w:p>
        </w:tc>
        <w:tc>
          <w:tcPr>
            <w:tcW w:w="2790" w:type="dxa"/>
          </w:tcPr>
          <w:p w14:paraId="0AF2A64C" w14:textId="7B9F509A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No</w:t>
            </w:r>
          </w:p>
        </w:tc>
      </w:tr>
      <w:tr w:rsidR="00BA7171" w:rsidRPr="00BA7171" w14:paraId="595880A4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375BE016" w14:textId="77777777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["Yes", "No"]</w:t>
            </w:r>
          </w:p>
          <w:p w14:paraId="2099E8A5" w14:textId="3BA801DA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2790" w:type="dxa"/>
          </w:tcPr>
          <w:p w14:paraId="4B7EC500" w14:textId="354474AE" w:rsidR="00A1695D" w:rsidRPr="00BA7171" w:rsidRDefault="00A1695D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Tie</w:t>
            </w:r>
          </w:p>
        </w:tc>
      </w:tr>
      <w:tr w:rsidR="00BA7171" w:rsidRPr="00BA7171" w14:paraId="0B5374CF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83D2D56" w14:textId="77777777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["</w:t>
            </w:r>
            <w:r w:rsidRPr="00BA7171">
              <w:rPr>
                <w:color w:val="44546A" w:themeColor="text2"/>
                <w:lang w:val="en-US"/>
              </w:rPr>
              <w:t>Abstain"</w:t>
            </w:r>
            <w:r w:rsidRPr="00C72A08">
              <w:rPr>
                <w:color w:val="44546A" w:themeColor="text2"/>
                <w:lang w:val="en-US"/>
              </w:rPr>
              <w:t>]</w:t>
            </w:r>
          </w:p>
          <w:p w14:paraId="334C0625" w14:textId="1522EF25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2790" w:type="dxa"/>
          </w:tcPr>
          <w:p w14:paraId="069488DF" w14:textId="5AFA292D" w:rsidR="00A1695D" w:rsidRPr="00BA7171" w:rsidRDefault="00A1695D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Abstain</w:t>
            </w:r>
          </w:p>
        </w:tc>
      </w:tr>
      <w:tr w:rsidR="009108BA" w:rsidRPr="00BA7171" w14:paraId="01429577" w14:textId="77777777" w:rsidTr="009108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13FDF2F3" w14:textId="1EBCBE16" w:rsidR="009108BA" w:rsidRPr="00BA7171" w:rsidRDefault="009108BA" w:rsidP="002F4A34">
            <w:pPr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["No", "No", "Abstain", "Abstain"</w:t>
            </w:r>
            <w:r w:rsidRPr="00BA7171">
              <w:rPr>
                <w:color w:val="44546A" w:themeColor="text2"/>
                <w:lang w:val="en-US"/>
              </w:rPr>
              <w:t>, "Yes", "Yes"</w:t>
            </w:r>
            <w:r w:rsidRPr="00C72A08">
              <w:rPr>
                <w:color w:val="44546A" w:themeColor="text2"/>
                <w:lang w:val="en-US"/>
              </w:rPr>
              <w:t>]</w:t>
            </w:r>
          </w:p>
        </w:tc>
        <w:tc>
          <w:tcPr>
            <w:tcW w:w="2790" w:type="dxa"/>
          </w:tcPr>
          <w:p w14:paraId="105E006A" w14:textId="2ED5836A" w:rsidR="009108BA" w:rsidRPr="00BA7171" w:rsidRDefault="009108BA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Tie</w:t>
            </w:r>
          </w:p>
        </w:tc>
      </w:tr>
    </w:tbl>
    <w:p w14:paraId="69D98AF4" w14:textId="77777777" w:rsidR="00533F23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>"There is no civility, only politics."</w:t>
      </w:r>
    </w:p>
    <w:p w14:paraId="63F09AB5" w14:textId="007A77BF" w:rsidR="00C72A08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>―</w:t>
      </w:r>
      <w:proofErr w:type="spellStart"/>
      <w:r w:rsidRPr="00BA7171">
        <w:rPr>
          <w:lang w:val="en"/>
        </w:rPr>
        <w:t>Sheev</w:t>
      </w:r>
      <w:proofErr w:type="spellEnd"/>
      <w:r w:rsidRPr="00BA7171">
        <w:rPr>
          <w:lang w:val="en"/>
        </w:rPr>
        <w:t xml:space="preserve"> Palpatine</w:t>
      </w:r>
    </w:p>
    <w:p w14:paraId="4FC56439" w14:textId="5903CDA9" w:rsidR="00C72A08" w:rsidRPr="00C72A08" w:rsidRDefault="00C72A08" w:rsidP="00851F50">
      <w:pPr>
        <w:pStyle w:val="Heading1"/>
        <w:ind w:left="360"/>
        <w:rPr>
          <w:color w:val="44546A" w:themeColor="text2"/>
          <w:lang w:val="en"/>
        </w:rPr>
      </w:pPr>
      <w:bookmarkStart w:id="2" w:name="_Toc146784343"/>
      <w:r w:rsidRPr="00C72A08">
        <w:rPr>
          <w:color w:val="44546A" w:themeColor="text2"/>
          <w:lang w:val="en"/>
        </w:rPr>
        <w:t>Sith Code Cipher</w:t>
      </w:r>
      <w:bookmarkEnd w:id="2"/>
    </w:p>
    <w:p w14:paraId="62A2AF7A" w14:textId="77777777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The Sith have a secret code that they use to send encrypted messages. The code replaces each letter in a message with the letter that is </w:t>
      </w:r>
      <w:proofErr w:type="gramStart"/>
      <w:r w:rsidRPr="00C72A08">
        <w:rPr>
          <w:b/>
          <w:bCs/>
          <w:color w:val="44546A" w:themeColor="text2"/>
          <w:lang w:val="en-US"/>
        </w:rPr>
        <w:t>n</w:t>
      </w:r>
      <w:r w:rsidRPr="00C72A08">
        <w:rPr>
          <w:color w:val="44546A" w:themeColor="text2"/>
          <w:lang w:val="en-US"/>
        </w:rPr>
        <w:t xml:space="preserve"> places</w:t>
      </w:r>
      <w:proofErr w:type="gramEnd"/>
      <w:r w:rsidRPr="00C72A08">
        <w:rPr>
          <w:color w:val="44546A" w:themeColor="text2"/>
          <w:lang w:val="en-US"/>
        </w:rPr>
        <w:t xml:space="preserve"> ahead of it in the alphabet. Write a program that deciphers the message.</w:t>
      </w:r>
    </w:p>
    <w:p w14:paraId="3702C207" w14:textId="77777777" w:rsidR="00C72A08" w:rsidRPr="00C72A08" w:rsidRDefault="00C72A08" w:rsidP="00C72A08">
      <w:pPr>
        <w:numPr>
          <w:ilvl w:val="0"/>
          <w:numId w:val="14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Input: A string </w:t>
      </w:r>
      <w:r w:rsidRPr="00C72A08">
        <w:rPr>
          <w:b/>
          <w:bCs/>
          <w:color w:val="44546A" w:themeColor="text2"/>
          <w:lang w:val="en-US"/>
        </w:rPr>
        <w:t>s</w:t>
      </w:r>
      <w:r w:rsidRPr="00C72A08">
        <w:rPr>
          <w:color w:val="44546A" w:themeColor="text2"/>
          <w:lang w:val="en-US"/>
        </w:rPr>
        <w:t xml:space="preserve"> (1 ≤ |s| ≤ 100) representing the encrypted message and an integer </w:t>
      </w:r>
      <w:r w:rsidRPr="00C72A08">
        <w:rPr>
          <w:b/>
          <w:bCs/>
          <w:color w:val="44546A" w:themeColor="text2"/>
          <w:lang w:val="en-US"/>
        </w:rPr>
        <w:t>n</w:t>
      </w:r>
      <w:r w:rsidRPr="00C72A08">
        <w:rPr>
          <w:color w:val="44546A" w:themeColor="text2"/>
          <w:lang w:val="en-US"/>
        </w:rPr>
        <w:t xml:space="preserve"> (1 ≤ n ≤ 25) representing the shift.</w:t>
      </w:r>
    </w:p>
    <w:p w14:paraId="7FDA4DCC" w14:textId="1EE35068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BA7171" w:rsidRPr="00BA7171" w14:paraId="26AF092C" w14:textId="77777777" w:rsidTr="00A1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hideMark/>
          </w:tcPr>
          <w:p w14:paraId="6E20F814" w14:textId="77777777" w:rsidR="00A1695D" w:rsidRPr="00BA7171" w:rsidRDefault="00A1695D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950" w:type="dxa"/>
            <w:hideMark/>
          </w:tcPr>
          <w:p w14:paraId="01DA16F3" w14:textId="77777777" w:rsidR="00A1695D" w:rsidRPr="00BA7171" w:rsidRDefault="00A1695D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6CB4F72F" w14:textId="77777777" w:rsidTr="00A169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hideMark/>
          </w:tcPr>
          <w:p w14:paraId="7ED21C6B" w14:textId="1072975A" w:rsidR="00A1695D" w:rsidRPr="00BA7171" w:rsidRDefault="00A1695D" w:rsidP="00A1695D">
            <w:pPr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"</w:t>
            </w:r>
            <w:proofErr w:type="spellStart"/>
            <w:r w:rsidRPr="00C72A08">
              <w:rPr>
                <w:color w:val="44546A" w:themeColor="text2"/>
                <w:lang w:val="en-US"/>
              </w:rPr>
              <w:t>Uifsf</w:t>
            </w:r>
            <w:proofErr w:type="spellEnd"/>
            <w:r w:rsidRPr="00C72A08">
              <w:rPr>
                <w:color w:val="44546A" w:themeColor="text2"/>
                <w:lang w:val="en-US"/>
              </w:rPr>
              <w:t xml:space="preserve"> </w:t>
            </w:r>
            <w:proofErr w:type="spellStart"/>
            <w:r w:rsidRPr="00C72A08">
              <w:rPr>
                <w:color w:val="44546A" w:themeColor="text2"/>
                <w:lang w:val="en-US"/>
              </w:rPr>
              <w:t>jt</w:t>
            </w:r>
            <w:proofErr w:type="spellEnd"/>
            <w:r w:rsidRPr="00C72A08">
              <w:rPr>
                <w:color w:val="44546A" w:themeColor="text2"/>
                <w:lang w:val="en-US"/>
              </w:rPr>
              <w:t xml:space="preserve"> b </w:t>
            </w:r>
            <w:proofErr w:type="spellStart"/>
            <w:r w:rsidRPr="00C72A08">
              <w:rPr>
                <w:color w:val="44546A" w:themeColor="text2"/>
                <w:lang w:val="en-US"/>
              </w:rPr>
              <w:t>tdifsu</w:t>
            </w:r>
            <w:proofErr w:type="spellEnd"/>
            <w:r w:rsidRPr="00C72A08">
              <w:rPr>
                <w:color w:val="44546A" w:themeColor="text2"/>
                <w:lang w:val="en-US"/>
              </w:rPr>
              <w:t xml:space="preserve">", 1 </w:t>
            </w:r>
          </w:p>
          <w:p w14:paraId="23FFACDD" w14:textId="11A194B2" w:rsidR="00A1695D" w:rsidRPr="00BA7171" w:rsidRDefault="00A1695D" w:rsidP="002F4A3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4950" w:type="dxa"/>
            <w:hideMark/>
          </w:tcPr>
          <w:p w14:paraId="22DF5462" w14:textId="17250EEC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There is a secret </w:t>
            </w:r>
          </w:p>
        </w:tc>
      </w:tr>
      <w:tr w:rsidR="00BA7171" w:rsidRPr="00BA7171" w14:paraId="74D39A87" w14:textId="77777777" w:rsidTr="00A169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57BC021" w14:textId="212BB25F" w:rsidR="00A1695D" w:rsidRPr="00BA7171" w:rsidRDefault="00A1695D" w:rsidP="002F4A3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"Dagobah", 3</w:t>
            </w:r>
          </w:p>
        </w:tc>
        <w:tc>
          <w:tcPr>
            <w:tcW w:w="4950" w:type="dxa"/>
          </w:tcPr>
          <w:p w14:paraId="2786AE25" w14:textId="3B6E9735" w:rsidR="00A1695D" w:rsidRPr="00BA7171" w:rsidRDefault="00A1695D" w:rsidP="002F4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proofErr w:type="spellStart"/>
            <w:r w:rsidRPr="00C72A08">
              <w:rPr>
                <w:color w:val="44546A" w:themeColor="text2"/>
                <w:lang w:val="en-US"/>
              </w:rPr>
              <w:t>Xyletdu</w:t>
            </w:r>
            <w:proofErr w:type="spellEnd"/>
          </w:p>
        </w:tc>
      </w:tr>
      <w:tr w:rsidR="00BA7171" w:rsidRPr="00BA7171" w14:paraId="2F4A82A9" w14:textId="77777777" w:rsidTr="00A169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4DC2C1E" w14:textId="7ED2BF62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"R2-D2", 5</w:t>
            </w:r>
          </w:p>
          <w:p w14:paraId="3D957D80" w14:textId="77777777" w:rsidR="00A1695D" w:rsidRPr="00BA7171" w:rsidRDefault="00A1695D" w:rsidP="002F4A34">
            <w:pPr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4950" w:type="dxa"/>
          </w:tcPr>
          <w:p w14:paraId="2AFC620E" w14:textId="5D222AFE" w:rsidR="00A1695D" w:rsidRPr="00BA7171" w:rsidRDefault="00A1695D" w:rsidP="002F4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W7-I7</w:t>
            </w:r>
          </w:p>
        </w:tc>
      </w:tr>
    </w:tbl>
    <w:p w14:paraId="7246F9FF" w14:textId="77777777" w:rsidR="00533F23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>"They hoped to fill me with fear. But fear leads to anger. Anger leads to hate. And hate…leads to power."</w:t>
      </w:r>
    </w:p>
    <w:p w14:paraId="6FBCECF4" w14:textId="692BBE73" w:rsidR="00C72A08" w:rsidRPr="00C72A08" w:rsidRDefault="00C72A08" w:rsidP="00851F50">
      <w:pPr>
        <w:pStyle w:val="Heading1"/>
        <w:ind w:left="360"/>
        <w:rPr>
          <w:color w:val="44546A" w:themeColor="text2"/>
        </w:rPr>
      </w:pPr>
      <w:bookmarkStart w:id="3" w:name="_Toc146784344"/>
      <w:r w:rsidRPr="00C72A08">
        <w:rPr>
          <w:color w:val="44546A" w:themeColor="text2"/>
          <w:lang w:val="en"/>
        </w:rPr>
        <w:t>Jedi Archives Search</w:t>
      </w:r>
      <w:bookmarkEnd w:id="3"/>
    </w:p>
    <w:p w14:paraId="3DDB44AD" w14:textId="34115A5B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The Jedi Archives contains a vast array of data. Write a program that finds the first occurrence and the last occurrence of a specific record in the archive.</w:t>
      </w:r>
      <w:r w:rsidR="00A2026B">
        <w:rPr>
          <w:color w:val="44546A" w:themeColor="text2"/>
          <w:lang w:val="en-US"/>
        </w:rPr>
        <w:t xml:space="preserve"> If the record is missing, print Record not </w:t>
      </w:r>
      <w:proofErr w:type="gramStart"/>
      <w:r w:rsidR="00A2026B">
        <w:rPr>
          <w:color w:val="44546A" w:themeColor="text2"/>
          <w:lang w:val="en-US"/>
        </w:rPr>
        <w:t>found</w:t>
      </w:r>
      <w:proofErr w:type="gramEnd"/>
    </w:p>
    <w:p w14:paraId="67F20420" w14:textId="77777777" w:rsidR="00C72A08" w:rsidRPr="00C72A08" w:rsidRDefault="00C72A08" w:rsidP="00C72A08">
      <w:pPr>
        <w:numPr>
          <w:ilvl w:val="0"/>
          <w:numId w:val="16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>Input: An array of strings representing the records and a string representing the search term.</w:t>
      </w:r>
    </w:p>
    <w:p w14:paraId="4A952980" w14:textId="588129DA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195"/>
        <w:gridCol w:w="2610"/>
      </w:tblGrid>
      <w:tr w:rsidR="00BA7171" w:rsidRPr="00BA7171" w14:paraId="50A3DF6B" w14:textId="77777777" w:rsidTr="00E25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hideMark/>
          </w:tcPr>
          <w:p w14:paraId="34EC8AC1" w14:textId="77777777" w:rsidR="00A1695D" w:rsidRPr="00BA7171" w:rsidRDefault="00A1695D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610" w:type="dxa"/>
            <w:hideMark/>
          </w:tcPr>
          <w:p w14:paraId="7193DD76" w14:textId="77777777" w:rsidR="00A1695D" w:rsidRPr="00BA7171" w:rsidRDefault="00A1695D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2C24EB7A" w14:textId="77777777" w:rsidTr="00E257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hideMark/>
          </w:tcPr>
          <w:p w14:paraId="2F4F7579" w14:textId="58A7BCC5" w:rsidR="00A1695D" w:rsidRPr="00BA7171" w:rsidRDefault="00A1695D" w:rsidP="00A2026B">
            <w:pPr>
              <w:spacing w:line="276" w:lineRule="auto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["Yoda", "Obi-Wan",</w:t>
            </w:r>
            <w:r w:rsidR="00E25799" w:rsidRPr="00BA7171">
              <w:rPr>
                <w:color w:val="44546A" w:themeColor="text2"/>
                <w:lang w:val="en-US"/>
              </w:rPr>
              <w:t xml:space="preserve"> </w:t>
            </w:r>
            <w:r w:rsidRPr="00C72A08">
              <w:rPr>
                <w:color w:val="44546A" w:themeColor="text2"/>
                <w:lang w:val="en-US"/>
              </w:rPr>
              <w:t>"Yoda", "Luke"], "Yoda"</w:t>
            </w:r>
          </w:p>
          <w:p w14:paraId="6BAD46B8" w14:textId="77777777" w:rsidR="00A1695D" w:rsidRPr="00BA7171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</w:p>
        </w:tc>
        <w:tc>
          <w:tcPr>
            <w:tcW w:w="2610" w:type="dxa"/>
            <w:hideMark/>
          </w:tcPr>
          <w:p w14:paraId="0D0747C2" w14:textId="77777777" w:rsidR="00E25799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First Occurrence: 0</w:t>
            </w:r>
          </w:p>
          <w:p w14:paraId="717EE505" w14:textId="7D2FD760" w:rsidR="00A1695D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Last Occurrence: </w:t>
            </w:r>
            <w:r w:rsidR="00E25799" w:rsidRPr="00BA7171">
              <w:rPr>
                <w:color w:val="44546A" w:themeColor="text2"/>
                <w:lang w:val="en-US"/>
              </w:rPr>
              <w:t>2</w:t>
            </w:r>
          </w:p>
        </w:tc>
      </w:tr>
      <w:tr w:rsidR="00BA7171" w:rsidRPr="00BA7171" w14:paraId="6C881395" w14:textId="77777777" w:rsidTr="00E257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1F6A6823" w14:textId="68E30C50" w:rsidR="00A1695D" w:rsidRPr="00BA7171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["Han", "Leia", "Chewbacca"</w:t>
            </w:r>
            <w:r w:rsidR="00E25799" w:rsidRPr="00BA7171">
              <w:rPr>
                <w:color w:val="44546A" w:themeColor="text2"/>
                <w:lang w:val="en-US"/>
              </w:rPr>
              <w:t xml:space="preserve">, </w:t>
            </w:r>
            <w:r w:rsidR="00E25799" w:rsidRPr="00C72A08">
              <w:rPr>
                <w:color w:val="44546A" w:themeColor="text2"/>
                <w:lang w:val="en-US"/>
              </w:rPr>
              <w:t>"Han"</w:t>
            </w:r>
            <w:r w:rsidRPr="00C72A08">
              <w:rPr>
                <w:color w:val="44546A" w:themeColor="text2"/>
                <w:lang w:val="en-US"/>
              </w:rPr>
              <w:t>], "Han"</w:t>
            </w:r>
          </w:p>
        </w:tc>
        <w:tc>
          <w:tcPr>
            <w:tcW w:w="2610" w:type="dxa"/>
          </w:tcPr>
          <w:p w14:paraId="37A692A5" w14:textId="77777777" w:rsidR="00E25799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First Occurrence: 0</w:t>
            </w:r>
          </w:p>
          <w:p w14:paraId="3222C581" w14:textId="3ED88BA7" w:rsidR="00A1695D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 xml:space="preserve">Last Occurrence: </w:t>
            </w:r>
            <w:r w:rsidR="00E25799" w:rsidRPr="00BA7171">
              <w:rPr>
                <w:color w:val="44546A" w:themeColor="text2"/>
                <w:lang w:val="en-US"/>
              </w:rPr>
              <w:t>3</w:t>
            </w:r>
          </w:p>
          <w:p w14:paraId="5029BEC3" w14:textId="104E97D0" w:rsidR="00A1695D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BA7171" w:rsidRPr="00BA7171" w14:paraId="53F21571" w14:textId="77777777" w:rsidTr="00E257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0C064314" w14:textId="3DFD49FF" w:rsidR="00A1695D" w:rsidRPr="00BA7171" w:rsidRDefault="00A1695D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lastRenderedPageBreak/>
              <w:t xml:space="preserve">["Lando", "Vader", "Palpatine"], "Maul" </w:t>
            </w:r>
          </w:p>
        </w:tc>
        <w:tc>
          <w:tcPr>
            <w:tcW w:w="2610" w:type="dxa"/>
          </w:tcPr>
          <w:p w14:paraId="674818F3" w14:textId="7D90CB42" w:rsidR="00A1695D" w:rsidRPr="00BA7171" w:rsidRDefault="00A1695D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Record not found</w:t>
            </w:r>
          </w:p>
        </w:tc>
      </w:tr>
      <w:tr w:rsidR="00E25799" w:rsidRPr="00BA7171" w14:paraId="2431337D" w14:textId="77777777" w:rsidTr="00E257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3D1D8D7D" w14:textId="7B300F56" w:rsidR="00E25799" w:rsidRPr="00BA7171" w:rsidRDefault="00E25799" w:rsidP="00A2026B">
            <w:pPr>
              <w:spacing w:line="276" w:lineRule="auto"/>
              <w:rPr>
                <w:color w:val="44546A" w:themeColor="text2"/>
                <w:lang w:val="en-US"/>
              </w:rPr>
            </w:pPr>
            <w:r w:rsidRPr="00C72A08">
              <w:rPr>
                <w:color w:val="44546A" w:themeColor="text2"/>
                <w:lang w:val="en-US"/>
              </w:rPr>
              <w:t>["Yoda", "Obi-Wan", "Anakin", "Luke"], "</w:t>
            </w:r>
            <w:r w:rsidRPr="00BA7171">
              <w:rPr>
                <w:color w:val="44546A" w:themeColor="text2"/>
                <w:lang w:val="en-US"/>
              </w:rPr>
              <w:t>Luke</w:t>
            </w:r>
            <w:r w:rsidRPr="00C72A08"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2610" w:type="dxa"/>
          </w:tcPr>
          <w:p w14:paraId="30E3854C" w14:textId="77777777" w:rsidR="00E25799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First Occurrence: 3</w:t>
            </w:r>
          </w:p>
          <w:p w14:paraId="31C9C256" w14:textId="4CED9CE2" w:rsidR="00E25799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Last Occurrence: 3</w:t>
            </w:r>
          </w:p>
        </w:tc>
      </w:tr>
    </w:tbl>
    <w:p w14:paraId="6E2F77BE" w14:textId="3B840FD1" w:rsidR="00A1695D" w:rsidRPr="00BA7171" w:rsidRDefault="00533F23" w:rsidP="00E25799">
      <w:pPr>
        <w:pStyle w:val="Info2"/>
        <w:jc w:val="center"/>
        <w:rPr>
          <w:lang w:val="en-US"/>
        </w:rPr>
      </w:pPr>
      <w:r w:rsidRPr="00BA7171">
        <w:rPr>
          <w:lang w:val="en-US"/>
        </w:rPr>
        <w:t>…</w:t>
      </w:r>
      <w:r w:rsidR="00E25799" w:rsidRPr="00BA7171">
        <w:rPr>
          <w:lang w:val="en-US"/>
        </w:rPr>
        <w:t>Files, or profiles, were kept of each member, whether alive, dead, or if they left the order…</w:t>
      </w:r>
    </w:p>
    <w:p w14:paraId="1E730293" w14:textId="52A40837" w:rsidR="00C72A08" w:rsidRPr="00C72A08" w:rsidRDefault="00C72A08" w:rsidP="00851F50">
      <w:pPr>
        <w:pStyle w:val="Heading1"/>
        <w:ind w:left="360"/>
        <w:rPr>
          <w:color w:val="44546A" w:themeColor="text2"/>
          <w:lang w:val="en"/>
        </w:rPr>
      </w:pPr>
      <w:bookmarkStart w:id="4" w:name="_Toc146784345"/>
      <w:r w:rsidRPr="00C72A08">
        <w:rPr>
          <w:color w:val="44546A" w:themeColor="text2"/>
          <w:lang w:val="en"/>
        </w:rPr>
        <w:t>Balanced Lightsaber Duels</w:t>
      </w:r>
      <w:bookmarkEnd w:id="4"/>
    </w:p>
    <w:p w14:paraId="6949A229" w14:textId="77777777" w:rsidR="007F28E1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During a lightsaber duel, every strike has a </w:t>
      </w:r>
      <w:r w:rsidR="007F28E1" w:rsidRPr="00BA7171">
        <w:rPr>
          <w:color w:val="44546A" w:themeColor="text2"/>
          <w:lang w:val="en-US"/>
        </w:rPr>
        <w:t>counterstrike</w:t>
      </w:r>
      <w:r w:rsidRPr="00C72A08">
        <w:rPr>
          <w:color w:val="44546A" w:themeColor="text2"/>
          <w:lang w:val="en-US"/>
        </w:rPr>
        <w:t xml:space="preserve">. </w:t>
      </w:r>
    </w:p>
    <w:p w14:paraId="2B49B226" w14:textId="20747878" w:rsidR="007F28E1" w:rsidRPr="00BA7171" w:rsidRDefault="00C72A08" w:rsidP="007F28E1">
      <w:pPr>
        <w:pStyle w:val="ListParagraph"/>
        <w:numPr>
          <w:ilvl w:val="0"/>
          <w:numId w:val="30"/>
        </w:numPr>
        <w:rPr>
          <w:color w:val="44546A" w:themeColor="text2"/>
          <w:lang w:val="en-US"/>
        </w:rPr>
      </w:pPr>
      <w:r w:rsidRPr="00BA7171">
        <w:rPr>
          <w:color w:val="44546A" w:themeColor="text2"/>
          <w:lang w:val="en-US"/>
        </w:rPr>
        <w:t xml:space="preserve">If a Jedi uses a strike technique represented by </w:t>
      </w:r>
      <w:r w:rsidRPr="00BA7171">
        <w:rPr>
          <w:b/>
          <w:bCs/>
          <w:color w:val="44546A" w:themeColor="text2"/>
          <w:lang w:val="en-US"/>
        </w:rPr>
        <w:t>(</w:t>
      </w:r>
      <w:r w:rsidRPr="00BA7171">
        <w:rPr>
          <w:color w:val="44546A" w:themeColor="text2"/>
          <w:lang w:val="en-US"/>
        </w:rPr>
        <w:t xml:space="preserve">, the Sith counters with a technique represented </w:t>
      </w:r>
      <w:proofErr w:type="gramStart"/>
      <w:r w:rsidR="007F28E1" w:rsidRPr="00BA7171">
        <w:rPr>
          <w:color w:val="44546A" w:themeColor="text2"/>
          <w:lang w:val="en-US"/>
        </w:rPr>
        <w:t xml:space="preserve">by </w:t>
      </w:r>
      <w:r w:rsidR="007F28E1" w:rsidRPr="00BA7171">
        <w:rPr>
          <w:b/>
          <w:bCs/>
          <w:color w:val="44546A" w:themeColor="text2"/>
          <w:lang w:val="en-US"/>
        </w:rPr>
        <w:t>)</w:t>
      </w:r>
      <w:proofErr w:type="gramEnd"/>
      <w:r w:rsidRPr="00BA7171">
        <w:rPr>
          <w:color w:val="44546A" w:themeColor="text2"/>
          <w:lang w:val="en-US"/>
        </w:rPr>
        <w:t>.</w:t>
      </w:r>
      <w:r w:rsidR="00A1695D" w:rsidRPr="00BA7171">
        <w:rPr>
          <w:color w:val="44546A" w:themeColor="text2"/>
          <w:lang w:val="en-US"/>
        </w:rPr>
        <w:t xml:space="preserve"> </w:t>
      </w:r>
    </w:p>
    <w:p w14:paraId="60611F70" w14:textId="77777777" w:rsidR="007F28E1" w:rsidRPr="00BA7171" w:rsidRDefault="00A1695D" w:rsidP="007F28E1">
      <w:pPr>
        <w:pStyle w:val="ListParagraph"/>
        <w:numPr>
          <w:ilvl w:val="0"/>
          <w:numId w:val="30"/>
        </w:numPr>
        <w:rPr>
          <w:color w:val="44546A" w:themeColor="text2"/>
          <w:lang w:val="en-US"/>
        </w:rPr>
      </w:pPr>
      <w:r w:rsidRPr="00BA7171">
        <w:rPr>
          <w:color w:val="44546A" w:themeColor="text2"/>
          <w:lang w:val="en-US"/>
        </w:rPr>
        <w:t>If a Jedi uses a power</w:t>
      </w:r>
      <w:r w:rsidR="007F28E1" w:rsidRPr="00BA7171">
        <w:rPr>
          <w:color w:val="44546A" w:themeColor="text2"/>
          <w:lang w:val="en-US"/>
        </w:rPr>
        <w:t xml:space="preserve"> strike</w:t>
      </w:r>
      <w:r w:rsidRPr="00BA7171">
        <w:rPr>
          <w:color w:val="44546A" w:themeColor="text2"/>
          <w:lang w:val="en-US"/>
        </w:rPr>
        <w:t xml:space="preserve"> technique represented </w:t>
      </w:r>
      <w:proofErr w:type="gramStart"/>
      <w:r w:rsidRPr="00BA7171">
        <w:rPr>
          <w:color w:val="44546A" w:themeColor="text2"/>
          <w:lang w:val="en-US"/>
        </w:rPr>
        <w:t xml:space="preserve">by </w:t>
      </w:r>
      <w:r w:rsidRPr="00BA7171">
        <w:rPr>
          <w:b/>
          <w:bCs/>
          <w:color w:val="44546A" w:themeColor="text2"/>
          <w:lang w:val="en-US"/>
        </w:rPr>
        <w:t>!</w:t>
      </w:r>
      <w:proofErr w:type="gramEnd"/>
      <w:r w:rsidRPr="00BA7171">
        <w:rPr>
          <w:color w:val="44546A" w:themeColor="text2"/>
          <w:lang w:val="en-US"/>
        </w:rPr>
        <w:t xml:space="preserve">, the Sith counters with another power </w:t>
      </w:r>
      <w:r w:rsidR="007F28E1" w:rsidRPr="00BA7171">
        <w:rPr>
          <w:color w:val="44546A" w:themeColor="text2"/>
          <w:lang w:val="en-US"/>
        </w:rPr>
        <w:t xml:space="preserve">strike </w:t>
      </w:r>
      <w:r w:rsidRPr="00BA7171">
        <w:rPr>
          <w:color w:val="44546A" w:themeColor="text2"/>
          <w:lang w:val="en-US"/>
        </w:rPr>
        <w:t xml:space="preserve">technique </w:t>
      </w:r>
      <w:r w:rsidRPr="00BA7171">
        <w:rPr>
          <w:b/>
          <w:bCs/>
          <w:color w:val="44546A" w:themeColor="text2"/>
          <w:lang w:val="en-US"/>
        </w:rPr>
        <w:t>!</w:t>
      </w:r>
      <w:r w:rsidRPr="00BA7171">
        <w:rPr>
          <w:color w:val="44546A" w:themeColor="text2"/>
          <w:lang w:val="en-US"/>
        </w:rPr>
        <w:t>.</w:t>
      </w:r>
      <w:r w:rsidR="00C72A08" w:rsidRPr="00BA7171">
        <w:rPr>
          <w:color w:val="44546A" w:themeColor="text2"/>
          <w:lang w:val="en-US"/>
        </w:rPr>
        <w:t xml:space="preserve"> </w:t>
      </w:r>
    </w:p>
    <w:p w14:paraId="7D604FF8" w14:textId="6F9C8878" w:rsidR="00A2026B" w:rsidRPr="00A2026B" w:rsidRDefault="007F28E1" w:rsidP="00A2026B">
      <w:pPr>
        <w:pStyle w:val="ListParagraph"/>
        <w:numPr>
          <w:ilvl w:val="0"/>
          <w:numId w:val="30"/>
        </w:numPr>
        <w:rPr>
          <w:color w:val="44546A" w:themeColor="text2"/>
          <w:lang w:val="en-US"/>
        </w:rPr>
      </w:pPr>
      <w:r w:rsidRPr="00BA7171">
        <w:rPr>
          <w:color w:val="44546A" w:themeColor="text2"/>
          <w:lang w:val="en-US"/>
        </w:rPr>
        <w:t xml:space="preserve">If a Jedi uses the force represented by </w:t>
      </w:r>
      <w:r w:rsidRPr="00BA7171">
        <w:rPr>
          <w:b/>
          <w:bCs/>
          <w:color w:val="44546A" w:themeColor="text2"/>
          <w:lang w:val="en-US"/>
        </w:rPr>
        <w:t xml:space="preserve">{, </w:t>
      </w:r>
      <w:r w:rsidRPr="00BA7171">
        <w:rPr>
          <w:color w:val="44546A" w:themeColor="text2"/>
          <w:lang w:val="en-US"/>
        </w:rPr>
        <w:t xml:space="preserve">the Sith counters also using the </w:t>
      </w:r>
      <w:proofErr w:type="gramStart"/>
      <w:r w:rsidRPr="00BA7171">
        <w:rPr>
          <w:color w:val="44546A" w:themeColor="text2"/>
          <w:lang w:val="en-US"/>
        </w:rPr>
        <w:t xml:space="preserve">Force </w:t>
      </w:r>
      <w:r w:rsidRPr="00BA7171">
        <w:rPr>
          <w:b/>
          <w:bCs/>
          <w:color w:val="44546A" w:themeColor="text2"/>
          <w:lang w:val="en-US"/>
        </w:rPr>
        <w:t>}</w:t>
      </w:r>
      <w:proofErr w:type="gramEnd"/>
      <w:r w:rsidRPr="00BA7171">
        <w:rPr>
          <w:color w:val="44546A" w:themeColor="text2"/>
          <w:lang w:val="en-US"/>
        </w:rPr>
        <w:t>.</w:t>
      </w:r>
    </w:p>
    <w:p w14:paraId="3D368BCE" w14:textId="56A94DD9" w:rsidR="00C72A08" w:rsidRPr="00C72A08" w:rsidRDefault="00C72A08" w:rsidP="00C72A08">
      <w:p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If a sequence of strikes and </w:t>
      </w:r>
      <w:r w:rsidR="007F28E1" w:rsidRPr="00BA7171">
        <w:rPr>
          <w:color w:val="44546A" w:themeColor="text2"/>
          <w:lang w:val="en-US"/>
        </w:rPr>
        <w:t>counterstrikes</w:t>
      </w:r>
      <w:r w:rsidRPr="00C72A08">
        <w:rPr>
          <w:color w:val="44546A" w:themeColor="text2"/>
          <w:lang w:val="en-US"/>
        </w:rPr>
        <w:t xml:space="preserve"> is balanced, the duel is considered legendary. Determine if a given sequence is legendary.</w:t>
      </w:r>
    </w:p>
    <w:p w14:paraId="02EA0115" w14:textId="0B68F5BF" w:rsidR="00C72A08" w:rsidRPr="00C72A08" w:rsidRDefault="00C72A08" w:rsidP="00C72A08">
      <w:pPr>
        <w:numPr>
          <w:ilvl w:val="0"/>
          <w:numId w:val="17"/>
        </w:numPr>
        <w:rPr>
          <w:color w:val="44546A" w:themeColor="text2"/>
          <w:lang w:val="en-US"/>
        </w:rPr>
      </w:pPr>
      <w:r w:rsidRPr="00C72A08">
        <w:rPr>
          <w:color w:val="44546A" w:themeColor="text2"/>
          <w:lang w:val="en-US"/>
        </w:rPr>
        <w:t xml:space="preserve">Input: A string sequence of strikes and </w:t>
      </w:r>
      <w:r w:rsidR="007F28E1" w:rsidRPr="00BA7171">
        <w:rPr>
          <w:color w:val="44546A" w:themeColor="text2"/>
          <w:lang w:val="en-US"/>
        </w:rPr>
        <w:t>counterstrikes</w:t>
      </w:r>
      <w:r w:rsidRPr="00C72A08">
        <w:rPr>
          <w:color w:val="44546A" w:themeColor="text2"/>
          <w:lang w:val="en-US"/>
        </w:rPr>
        <w:t>.</w:t>
      </w:r>
    </w:p>
    <w:p w14:paraId="66382A1D" w14:textId="152C5752" w:rsidR="00C72A08" w:rsidRPr="00BA7171" w:rsidRDefault="00C72A08" w:rsidP="00C72A08">
      <w:pPr>
        <w:rPr>
          <w:color w:val="44546A" w:themeColor="text2"/>
          <w:lang w:val="en-US"/>
        </w:rPr>
      </w:pPr>
      <w:r w:rsidRPr="00C72A08">
        <w:rPr>
          <w:b/>
          <w:bCs/>
          <w:color w:val="44546A" w:themeColor="text2"/>
          <w:lang w:val="en-US"/>
        </w:rPr>
        <w:t>Input/Output</w:t>
      </w:r>
      <w:r w:rsidRPr="00C72A08">
        <w:rPr>
          <w:color w:val="44546A" w:themeColor="text2"/>
          <w:lang w:val="en-US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BA7171" w:rsidRPr="00BA7171" w14:paraId="6144F92B" w14:textId="77777777" w:rsidTr="002F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hideMark/>
          </w:tcPr>
          <w:p w14:paraId="0E30F4A6" w14:textId="77777777" w:rsidR="007F28E1" w:rsidRPr="00BA7171" w:rsidRDefault="007F28E1" w:rsidP="002F4A34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950" w:type="dxa"/>
            <w:hideMark/>
          </w:tcPr>
          <w:p w14:paraId="07263ED4" w14:textId="77777777" w:rsidR="007F28E1" w:rsidRPr="00BA7171" w:rsidRDefault="007F28E1" w:rsidP="002F4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54310A5E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hideMark/>
          </w:tcPr>
          <w:p w14:paraId="655E0591" w14:textId="631CAE6E" w:rsidR="007F28E1" w:rsidRPr="00BA7171" w:rsidRDefault="004A3A60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"</w:t>
            </w:r>
            <w:r w:rsidR="00E25799" w:rsidRPr="00C72A08">
              <w:rPr>
                <w:color w:val="44546A" w:themeColor="text2"/>
                <w:lang w:val="en-US"/>
              </w:rPr>
              <w:t>()()(()())</w:t>
            </w:r>
            <w:r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4950" w:type="dxa"/>
            <w:hideMark/>
          </w:tcPr>
          <w:p w14:paraId="630865AA" w14:textId="5C64831C" w:rsidR="007F28E1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Legendary</w:t>
            </w:r>
          </w:p>
        </w:tc>
      </w:tr>
      <w:tr w:rsidR="00BA7171" w:rsidRPr="00BA7171" w14:paraId="4B3925C3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867894B" w14:textId="3B23AFD1" w:rsidR="007F28E1" w:rsidRPr="00BA7171" w:rsidRDefault="004A3A60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"</w:t>
            </w:r>
            <w:r w:rsidR="00E25799" w:rsidRPr="00C72A08">
              <w:rPr>
                <w:color w:val="44546A" w:themeColor="text2"/>
                <w:lang w:val="en-US"/>
              </w:rPr>
              <w:t>((</w:t>
            </w:r>
            <w:r w:rsidR="00E25799" w:rsidRPr="00BA7171">
              <w:rPr>
                <w:color w:val="44546A" w:themeColor="text2"/>
                <w:lang w:val="en-US"/>
              </w:rPr>
              <w:t>!!</w:t>
            </w:r>
            <w:r w:rsidR="00E25799" w:rsidRPr="00C72A08">
              <w:rPr>
                <w:color w:val="44546A" w:themeColor="text2"/>
                <w:lang w:val="en-US"/>
              </w:rPr>
              <w:t>)((</w:t>
            </w:r>
            <w:r w:rsidR="00E25799" w:rsidRPr="00BA7171">
              <w:rPr>
                <w:color w:val="44546A" w:themeColor="text2"/>
                <w:lang w:val="en-US"/>
              </w:rPr>
              <w:t>{!!}</w:t>
            </w:r>
            <w:r w:rsidR="00E25799" w:rsidRPr="00C72A08">
              <w:rPr>
                <w:color w:val="44546A" w:themeColor="text2"/>
                <w:lang w:val="en-US"/>
              </w:rPr>
              <w:t>))</w:t>
            </w:r>
            <w:r w:rsidR="00A2026B">
              <w:rPr>
                <w:color w:val="44546A" w:themeColor="text2"/>
                <w:lang w:val="en-US"/>
              </w:rPr>
              <w:t>)</w:t>
            </w:r>
            <w:r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4950" w:type="dxa"/>
          </w:tcPr>
          <w:p w14:paraId="3AC8FA5A" w14:textId="0C588FF0" w:rsidR="007F28E1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Legendary</w:t>
            </w:r>
          </w:p>
        </w:tc>
      </w:tr>
      <w:tr w:rsidR="00BA7171" w:rsidRPr="00BA7171" w14:paraId="50D976C6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6A8639" w14:textId="6F481392" w:rsidR="007F28E1" w:rsidRPr="00BA7171" w:rsidRDefault="004A3A60" w:rsidP="00A2026B">
            <w:pPr>
              <w:spacing w:line="276" w:lineRule="auto"/>
              <w:rPr>
                <w:b w:val="0"/>
                <w:bCs w:val="0"/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"</w:t>
            </w:r>
            <w:r w:rsidR="00E25799" w:rsidRPr="00C72A08">
              <w:rPr>
                <w:color w:val="44546A" w:themeColor="text2"/>
                <w:lang w:val="en-US"/>
              </w:rPr>
              <w:t>((())</w:t>
            </w:r>
            <w:r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4950" w:type="dxa"/>
          </w:tcPr>
          <w:p w14:paraId="13AC377D" w14:textId="2DA1D247" w:rsidR="007F28E1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Not Legendary</w:t>
            </w:r>
          </w:p>
        </w:tc>
      </w:tr>
      <w:tr w:rsidR="00E25799" w:rsidRPr="00BA7171" w14:paraId="10906BBF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7769BA" w14:textId="34D10E40" w:rsidR="00E25799" w:rsidRPr="00BA7171" w:rsidRDefault="004A3A60" w:rsidP="00A2026B">
            <w:pPr>
              <w:spacing w:line="276" w:lineRule="auto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"</w:t>
            </w:r>
            <w:r w:rsidR="00E25799" w:rsidRPr="00BA7171">
              <w:rPr>
                <w:color w:val="44546A" w:themeColor="text2"/>
                <w:lang w:val="en-US"/>
              </w:rPr>
              <w:t>{!}!</w:t>
            </w:r>
            <w:r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4950" w:type="dxa"/>
          </w:tcPr>
          <w:p w14:paraId="651FD08C" w14:textId="64EBE13C" w:rsidR="00E25799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Not Legendary</w:t>
            </w:r>
          </w:p>
        </w:tc>
      </w:tr>
      <w:tr w:rsidR="00BA7171" w:rsidRPr="00BA7171" w14:paraId="71B4251D" w14:textId="77777777" w:rsidTr="002F4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62FE3B" w14:textId="11158247" w:rsidR="00E25799" w:rsidRPr="00BA7171" w:rsidRDefault="004A3A60" w:rsidP="00A2026B">
            <w:pPr>
              <w:spacing w:line="276" w:lineRule="auto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"</w:t>
            </w:r>
            <w:r w:rsidR="00E25799" w:rsidRPr="00BA7171">
              <w:rPr>
                <w:color w:val="44546A" w:themeColor="text2"/>
                <w:lang w:val="en-US"/>
              </w:rPr>
              <w:t>({</w:t>
            </w:r>
            <w:r w:rsidR="00A2026B">
              <w:rPr>
                <w:color w:val="44546A" w:themeColor="text2"/>
                <w:lang w:val="en-US"/>
              </w:rPr>
              <w:t>(</w:t>
            </w:r>
            <w:r w:rsidR="00E25799" w:rsidRPr="00BA7171">
              <w:rPr>
                <w:color w:val="44546A" w:themeColor="text2"/>
                <w:lang w:val="en-US"/>
              </w:rPr>
              <w:t>!!}))</w:t>
            </w:r>
            <w:r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4950" w:type="dxa"/>
          </w:tcPr>
          <w:p w14:paraId="5BC00CB3" w14:textId="28734FCE" w:rsidR="00E25799" w:rsidRPr="00BA7171" w:rsidRDefault="00E25799" w:rsidP="00A202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Not Legendary</w:t>
            </w:r>
          </w:p>
        </w:tc>
      </w:tr>
    </w:tbl>
    <w:p w14:paraId="69B7CF0E" w14:textId="77777777" w:rsidR="00E25799" w:rsidRPr="00BA7171" w:rsidRDefault="00E25799" w:rsidP="00E25799">
      <w:pPr>
        <w:pStyle w:val="Info2"/>
        <w:jc w:val="center"/>
        <w:rPr>
          <w:lang w:val="en"/>
        </w:rPr>
      </w:pPr>
      <w:r w:rsidRPr="00BA7171">
        <w:rPr>
          <w:lang w:val="en"/>
        </w:rPr>
        <w:t>"An elegant weapon for a more civilized age."</w:t>
      </w:r>
    </w:p>
    <w:p w14:paraId="481F6671" w14:textId="77777777" w:rsidR="00E25799" w:rsidRPr="00BA7171" w:rsidRDefault="00E25799" w:rsidP="00E25799">
      <w:pPr>
        <w:pStyle w:val="Info2"/>
        <w:jc w:val="center"/>
        <w:rPr>
          <w:lang w:val="en"/>
        </w:rPr>
      </w:pPr>
      <w:r w:rsidRPr="00BA7171">
        <w:rPr>
          <w:lang w:val="en"/>
        </w:rPr>
        <w:t xml:space="preserve">―Obi-Wan Kenobi </w:t>
      </w:r>
    </w:p>
    <w:p w14:paraId="6FC1799A" w14:textId="0C4BFCB2" w:rsidR="00851F50" w:rsidRPr="00851F50" w:rsidRDefault="00851F50" w:rsidP="00851F50">
      <w:pPr>
        <w:pStyle w:val="Heading1"/>
        <w:ind w:left="360"/>
        <w:rPr>
          <w:color w:val="44546A" w:themeColor="text2"/>
          <w:lang w:val="en"/>
        </w:rPr>
      </w:pPr>
      <w:bookmarkStart w:id="5" w:name="_Toc146784346"/>
      <w:r w:rsidRPr="00851F50">
        <w:rPr>
          <w:color w:val="44546A" w:themeColor="text2"/>
          <w:lang w:val="en"/>
        </w:rPr>
        <w:t>Starfighter Formation</w:t>
      </w:r>
      <w:bookmarkEnd w:id="5"/>
    </w:p>
    <w:p w14:paraId="6C62FFDB" w14:textId="77777777" w:rsidR="00851F50" w:rsidRPr="00851F50" w:rsidRDefault="00851F50" w:rsidP="00851F50">
      <w:pPr>
        <w:rPr>
          <w:color w:val="44546A" w:themeColor="text2"/>
          <w:lang w:val="en-US"/>
        </w:rPr>
      </w:pPr>
      <w:r w:rsidRPr="00851F50">
        <w:rPr>
          <w:color w:val="44546A" w:themeColor="text2"/>
          <w:lang w:val="en-US"/>
        </w:rPr>
        <w:t>Starfighters in a squadron are arranged in a specific formation that determines their attack pattern. The squadron undergoes various operations and maintains its formation throughout the battle. Your program needs to execute a series of commands and return the new formation after each.</w:t>
      </w:r>
    </w:p>
    <w:p w14:paraId="2CFE5897" w14:textId="77777777" w:rsidR="00851F50" w:rsidRPr="00851F50" w:rsidRDefault="00851F50" w:rsidP="00851F50">
      <w:p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Description:</w:t>
      </w:r>
    </w:p>
    <w:p w14:paraId="34995F37" w14:textId="77777777" w:rsidR="00851F50" w:rsidRPr="00851F50" w:rsidRDefault="00851F50" w:rsidP="00851F50">
      <w:pPr>
        <w:numPr>
          <w:ilvl w:val="0"/>
          <w:numId w:val="19"/>
        </w:numPr>
        <w:rPr>
          <w:color w:val="44546A" w:themeColor="text2"/>
          <w:lang w:val="en-US"/>
        </w:rPr>
      </w:pPr>
      <w:r w:rsidRPr="00851F50">
        <w:rPr>
          <w:color w:val="44546A" w:themeColor="text2"/>
          <w:lang w:val="en-US"/>
        </w:rPr>
        <w:t>Input: An initial array of integers representing starfighter IDs and a list of commands.</w:t>
      </w:r>
    </w:p>
    <w:p w14:paraId="7AE689F5" w14:textId="77777777" w:rsidR="00851F50" w:rsidRPr="00851F50" w:rsidRDefault="00851F50" w:rsidP="00851F50">
      <w:p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Commands</w:t>
      </w:r>
      <w:r w:rsidRPr="00851F50">
        <w:rPr>
          <w:color w:val="44546A" w:themeColor="text2"/>
          <w:lang w:val="en-US"/>
        </w:rPr>
        <w:t>:</w:t>
      </w:r>
    </w:p>
    <w:p w14:paraId="7947790E" w14:textId="1970B098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"destroy [</w:t>
      </w:r>
      <w:r w:rsidR="00533F23" w:rsidRPr="00BA7171">
        <w:rPr>
          <w:b/>
          <w:bCs/>
          <w:color w:val="44546A" w:themeColor="text2"/>
          <w:lang w:val="en-US"/>
        </w:rPr>
        <w:t>index</w:t>
      </w:r>
      <w:r w:rsidRPr="00851F50">
        <w:rPr>
          <w:b/>
          <w:bCs/>
          <w:color w:val="44546A" w:themeColor="text2"/>
          <w:lang w:val="en-US"/>
        </w:rPr>
        <w:t>]"</w:t>
      </w:r>
      <w:r w:rsidRPr="00851F50">
        <w:rPr>
          <w:color w:val="44546A" w:themeColor="text2"/>
          <w:lang w:val="en-US"/>
        </w:rPr>
        <w:t xml:space="preserve">: The starfighter with the given </w:t>
      </w:r>
      <w:r w:rsidR="00533F23" w:rsidRPr="00BA7171">
        <w:rPr>
          <w:color w:val="44546A" w:themeColor="text2"/>
          <w:lang w:val="en-US"/>
        </w:rPr>
        <w:t>index</w:t>
      </w:r>
      <w:r w:rsidRPr="00851F50">
        <w:rPr>
          <w:color w:val="44546A" w:themeColor="text2"/>
          <w:lang w:val="en-US"/>
        </w:rPr>
        <w:t xml:space="preserve"> is destroyed and removed from the formation.</w:t>
      </w:r>
    </w:p>
    <w:p w14:paraId="45FC146F" w14:textId="27C72F34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lastRenderedPageBreak/>
        <w:t>"swap [</w:t>
      </w:r>
      <w:r w:rsidR="00533F23" w:rsidRPr="00BA7171">
        <w:rPr>
          <w:b/>
          <w:bCs/>
          <w:color w:val="44546A" w:themeColor="text2"/>
          <w:lang w:val="en-US"/>
        </w:rPr>
        <w:t>index1</w:t>
      </w:r>
      <w:r w:rsidRPr="00851F50">
        <w:rPr>
          <w:b/>
          <w:bCs/>
          <w:color w:val="44546A" w:themeColor="text2"/>
          <w:lang w:val="en-US"/>
        </w:rPr>
        <w:t>] [</w:t>
      </w:r>
      <w:r w:rsidR="00533F23" w:rsidRPr="00BA7171">
        <w:rPr>
          <w:b/>
          <w:bCs/>
          <w:color w:val="44546A" w:themeColor="text2"/>
          <w:lang w:val="en-US"/>
        </w:rPr>
        <w:t>index</w:t>
      </w:r>
      <w:r w:rsidRPr="00851F50">
        <w:rPr>
          <w:b/>
          <w:bCs/>
          <w:color w:val="44546A" w:themeColor="text2"/>
          <w:lang w:val="en-US"/>
        </w:rPr>
        <w:t>2]"</w:t>
      </w:r>
      <w:r w:rsidRPr="00851F50">
        <w:rPr>
          <w:color w:val="44546A" w:themeColor="text2"/>
          <w:lang w:val="en-US"/>
        </w:rPr>
        <w:t xml:space="preserve">: Swap the positions of two fighters with the given </w:t>
      </w:r>
      <w:r w:rsidR="00533F23" w:rsidRPr="00BA7171">
        <w:rPr>
          <w:color w:val="44546A" w:themeColor="text2"/>
          <w:lang w:val="en-US"/>
        </w:rPr>
        <w:t>indice</w:t>
      </w:r>
      <w:r w:rsidRPr="00851F50">
        <w:rPr>
          <w:color w:val="44546A" w:themeColor="text2"/>
          <w:lang w:val="en-US"/>
        </w:rPr>
        <w:t>s.</w:t>
      </w:r>
    </w:p>
    <w:p w14:paraId="72A8B406" w14:textId="6C4D0858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"add [</w:t>
      </w:r>
      <w:r w:rsidR="00533F23" w:rsidRPr="00BA7171">
        <w:rPr>
          <w:b/>
          <w:bCs/>
          <w:color w:val="44546A" w:themeColor="text2"/>
          <w:lang w:val="en-US"/>
        </w:rPr>
        <w:t>ID</w:t>
      </w:r>
      <w:r w:rsidRPr="00851F50">
        <w:rPr>
          <w:b/>
          <w:bCs/>
          <w:color w:val="44546A" w:themeColor="text2"/>
          <w:lang w:val="en-US"/>
        </w:rPr>
        <w:t>]"</w:t>
      </w:r>
      <w:r w:rsidRPr="00851F50">
        <w:rPr>
          <w:color w:val="44546A" w:themeColor="text2"/>
          <w:lang w:val="en-US"/>
        </w:rPr>
        <w:t>: A new fighter joins the formation, positioning itself at the end.</w:t>
      </w:r>
    </w:p>
    <w:p w14:paraId="4D0F31E1" w14:textId="38CD220F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 xml:space="preserve">"insert </w:t>
      </w:r>
      <w:r w:rsidR="00533F23" w:rsidRPr="00BA7171">
        <w:rPr>
          <w:b/>
          <w:bCs/>
          <w:color w:val="44546A" w:themeColor="text2"/>
          <w:lang w:val="en-US"/>
        </w:rPr>
        <w:t>[ID</w:t>
      </w:r>
      <w:r w:rsidRPr="00851F50">
        <w:rPr>
          <w:b/>
          <w:bCs/>
          <w:color w:val="44546A" w:themeColor="text2"/>
          <w:lang w:val="en-US"/>
        </w:rPr>
        <w:t>] [</w:t>
      </w:r>
      <w:r w:rsidR="00533F23" w:rsidRPr="00BA7171">
        <w:rPr>
          <w:b/>
          <w:bCs/>
          <w:color w:val="44546A" w:themeColor="text2"/>
          <w:lang w:val="en-US"/>
        </w:rPr>
        <w:t>index</w:t>
      </w:r>
      <w:r w:rsidRPr="00851F50">
        <w:rPr>
          <w:b/>
          <w:bCs/>
          <w:color w:val="44546A" w:themeColor="text2"/>
          <w:lang w:val="en-US"/>
        </w:rPr>
        <w:t>]"</w:t>
      </w:r>
      <w:r w:rsidRPr="00851F50">
        <w:rPr>
          <w:color w:val="44546A" w:themeColor="text2"/>
          <w:lang w:val="en-US"/>
        </w:rPr>
        <w:t>: Insert a new fighter with the given ID at a specific position.</w:t>
      </w:r>
    </w:p>
    <w:p w14:paraId="5AF96D90" w14:textId="77777777" w:rsidR="00851F50" w:rsidRPr="00851F50" w:rsidRDefault="00851F50" w:rsidP="00851F50">
      <w:pPr>
        <w:numPr>
          <w:ilvl w:val="0"/>
          <w:numId w:val="20"/>
        </w:numPr>
        <w:rPr>
          <w:color w:val="44546A" w:themeColor="text2"/>
          <w:lang w:val="en-US"/>
        </w:rPr>
      </w:pPr>
      <w:r w:rsidRPr="00851F50">
        <w:rPr>
          <w:b/>
          <w:bCs/>
          <w:color w:val="44546A" w:themeColor="text2"/>
          <w:lang w:val="en-US"/>
        </w:rPr>
        <w:t>"center"</w:t>
      </w:r>
      <w:r w:rsidRPr="00851F50">
        <w:rPr>
          <w:color w:val="44546A" w:themeColor="text2"/>
          <w:lang w:val="en-US"/>
        </w:rPr>
        <w:t>: Display the fighter in the center of the formation. If there's an even number of fighters, display the middle two.</w:t>
      </w:r>
    </w:p>
    <w:p w14:paraId="2A2BFA7F" w14:textId="15A9EE51" w:rsidR="00851F50" w:rsidRPr="00BA7171" w:rsidRDefault="00851F50" w:rsidP="002158D8">
      <w:pPr>
        <w:rPr>
          <w:color w:val="44546A" w:themeColor="text2"/>
          <w:lang w:val="en-US"/>
        </w:rPr>
      </w:pPr>
      <w:r w:rsidRPr="00851F50">
        <w:rPr>
          <w:color w:val="44546A" w:themeColor="text2"/>
          <w:lang w:val="en-US"/>
        </w:rPr>
        <w:t>Note: Ensure the commands handle edge cases, e.g., destroying a non-existent fighter or inserting at a position out of bounds should take no action.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485"/>
        <w:gridCol w:w="3780"/>
      </w:tblGrid>
      <w:tr w:rsidR="00BA7171" w:rsidRPr="00BA7171" w14:paraId="6696B50D" w14:textId="77777777" w:rsidTr="00533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5150E66A" w14:textId="77777777" w:rsidR="002158D8" w:rsidRPr="00BA7171" w:rsidRDefault="002158D8" w:rsidP="002158D8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780" w:type="dxa"/>
            <w:hideMark/>
          </w:tcPr>
          <w:p w14:paraId="27A4567D" w14:textId="77777777" w:rsidR="002158D8" w:rsidRPr="00BA7171" w:rsidRDefault="002158D8" w:rsidP="00215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Output</w:t>
            </w:r>
          </w:p>
        </w:tc>
      </w:tr>
      <w:tr w:rsidR="00BA7171" w:rsidRPr="00BA7171" w14:paraId="6A016648" w14:textId="77777777" w:rsidTr="00533F2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hideMark/>
          </w:tcPr>
          <w:p w14:paraId="18C71A23" w14:textId="5DCF5FCD" w:rsidR="002158D8" w:rsidRPr="00BA7171" w:rsidRDefault="00533F23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851F50">
              <w:rPr>
                <w:b w:val="0"/>
                <w:bCs w:val="0"/>
                <w:color w:val="44546A" w:themeColor="text2"/>
                <w:lang w:val="en-US"/>
              </w:rPr>
              <w:t>[1, 2, 3, 4, 5]</w:t>
            </w:r>
            <w:r w:rsidRPr="00BA7171">
              <w:rPr>
                <w:b w:val="0"/>
                <w:bCs w:val="0"/>
                <w:color w:val="44546A" w:themeColor="text2"/>
                <w:lang w:val="en-US"/>
              </w:rPr>
              <w:t>,</w:t>
            </w:r>
          </w:p>
          <w:p w14:paraId="779B1695" w14:textId="516050D8" w:rsidR="00533F23" w:rsidRPr="00BA7171" w:rsidRDefault="00533F23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["destroy 3",</w:t>
            </w:r>
          </w:p>
          <w:p w14:paraId="770A4FCC" w14:textId="5A032CFE" w:rsidR="00533F23" w:rsidRPr="00BA7171" w:rsidRDefault="00533F23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0 1",</w:t>
            </w:r>
          </w:p>
          <w:p w14:paraId="7BF55DB3" w14:textId="2D2DE637" w:rsidR="00533F23" w:rsidRPr="00BA7171" w:rsidRDefault="00533F23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add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6",</w:t>
            </w:r>
          </w:p>
          <w:p w14:paraId="29427C3F" w14:textId="5BE15BEE" w:rsidR="002158D8" w:rsidRPr="00BA7171" w:rsidRDefault="00533F23" w:rsidP="002158D8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"center"]</w:t>
            </w:r>
          </w:p>
        </w:tc>
        <w:tc>
          <w:tcPr>
            <w:tcW w:w="3780" w:type="dxa"/>
            <w:hideMark/>
          </w:tcPr>
          <w:p w14:paraId="506FE2FA" w14:textId="4D86EF43" w:rsidR="002158D8" w:rsidRPr="00BA7171" w:rsidRDefault="00A2026B" w:rsidP="0053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1 2 3 5</w:t>
            </w:r>
          </w:p>
          <w:p w14:paraId="7EF43F40" w14:textId="77777777" w:rsidR="00533F23" w:rsidRPr="00BA7171" w:rsidRDefault="00533F23" w:rsidP="0053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2 1 3 5</w:t>
            </w:r>
          </w:p>
          <w:p w14:paraId="142001F7" w14:textId="77777777" w:rsidR="00533F23" w:rsidRPr="00BA7171" w:rsidRDefault="00533F23" w:rsidP="0053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2 1 3 5 6</w:t>
            </w:r>
          </w:p>
          <w:p w14:paraId="00236C61" w14:textId="2E716E08" w:rsidR="00533F23" w:rsidRPr="00BA7171" w:rsidRDefault="00533F23" w:rsidP="0053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3</w:t>
            </w:r>
          </w:p>
        </w:tc>
      </w:tr>
      <w:tr w:rsidR="00BA7171" w:rsidRPr="00BA7171" w14:paraId="6108B32E" w14:textId="77777777" w:rsidTr="00533F2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0E9F6B4F" w14:textId="77777777" w:rsidR="00533F23" w:rsidRPr="00BA7171" w:rsidRDefault="00533F23" w:rsidP="00533F2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851F50">
              <w:rPr>
                <w:b w:val="0"/>
                <w:bCs w:val="0"/>
                <w:color w:val="44546A" w:themeColor="text2"/>
                <w:lang w:val="en-US"/>
              </w:rPr>
              <w:t>[1, 2, 3, 4, 5]</w:t>
            </w:r>
            <w:r w:rsidRPr="00BA7171">
              <w:rPr>
                <w:b w:val="0"/>
                <w:bCs w:val="0"/>
                <w:color w:val="44546A" w:themeColor="text2"/>
                <w:lang w:val="en-US"/>
              </w:rPr>
              <w:t>,</w:t>
            </w:r>
          </w:p>
          <w:p w14:paraId="14E45DDD" w14:textId="3C96A571" w:rsidR="00533F23" w:rsidRPr="00BA7171" w:rsidRDefault="00533F23" w:rsidP="00533F2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["add 6",</w:t>
            </w:r>
          </w:p>
          <w:p w14:paraId="17F1A88D" w14:textId="455356CD" w:rsidR="00533F23" w:rsidRPr="00BA7171" w:rsidRDefault="00533F23" w:rsidP="00533F2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0 5",</w:t>
            </w:r>
          </w:p>
          <w:p w14:paraId="4E5AB811" w14:textId="4169205A" w:rsidR="00533F23" w:rsidRPr="00BA7171" w:rsidRDefault="00533F23" w:rsidP="00533F2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1 4",</w:t>
            </w:r>
          </w:p>
          <w:p w14:paraId="4A456BBD" w14:textId="28BE1B72" w:rsidR="009108BA" w:rsidRPr="00BA7171" w:rsidRDefault="00533F23" w:rsidP="00533F2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2 3",</w:t>
            </w:r>
          </w:p>
          <w:p w14:paraId="794E1BDD" w14:textId="3BCEC96E" w:rsidR="009108BA" w:rsidRPr="00BA7171" w:rsidRDefault="009108BA" w:rsidP="00533F2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2 100",</w:t>
            </w:r>
          </w:p>
          <w:p w14:paraId="071252F0" w14:textId="09009565" w:rsidR="009108BA" w:rsidRPr="00BA7171" w:rsidRDefault="009108BA" w:rsidP="00533F2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swap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2 2",</w:t>
            </w:r>
          </w:p>
          <w:p w14:paraId="33B9F356" w14:textId="5ED700FF" w:rsidR="002158D8" w:rsidRPr="00BA7171" w:rsidRDefault="00533F23" w:rsidP="00533F2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"center"]</w:t>
            </w:r>
          </w:p>
        </w:tc>
        <w:tc>
          <w:tcPr>
            <w:tcW w:w="3780" w:type="dxa"/>
          </w:tcPr>
          <w:p w14:paraId="25CCE4B7" w14:textId="77777777" w:rsidR="002158D8" w:rsidRPr="00BA7171" w:rsidRDefault="00533F23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1 2 3 4 5 6</w:t>
            </w:r>
          </w:p>
          <w:p w14:paraId="1531039E" w14:textId="77777777" w:rsidR="00533F23" w:rsidRPr="00BA7171" w:rsidRDefault="00533F23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6 2 3 4 5 1</w:t>
            </w:r>
          </w:p>
          <w:p w14:paraId="65270759" w14:textId="00480A05" w:rsidR="00533F23" w:rsidRPr="00BA7171" w:rsidRDefault="00533F23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6 5 3 4 2 1</w:t>
            </w:r>
          </w:p>
          <w:p w14:paraId="66B522C7" w14:textId="2212F2C2" w:rsidR="00533F23" w:rsidRPr="00BA7171" w:rsidRDefault="00533F23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6 5 4 3 2 1</w:t>
            </w:r>
          </w:p>
          <w:p w14:paraId="4BF7B905" w14:textId="58A8340D" w:rsidR="00533F23" w:rsidRPr="00BA7171" w:rsidRDefault="00533F23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4 3</w:t>
            </w:r>
          </w:p>
          <w:p w14:paraId="44B7FA43" w14:textId="3FBD8869" w:rsidR="00533F23" w:rsidRPr="00BA7171" w:rsidRDefault="00533F23" w:rsidP="00215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  <w:tr w:rsidR="00BA7171" w:rsidRPr="00BA7171" w14:paraId="5F29713B" w14:textId="77777777" w:rsidTr="00533F2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27B0563C" w14:textId="04E64211" w:rsidR="00533F23" w:rsidRPr="00BA7171" w:rsidRDefault="00533F23" w:rsidP="00533F23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[1, 2],</w:t>
            </w:r>
          </w:p>
          <w:p w14:paraId="446320AE" w14:textId="6F9098C4" w:rsidR="00533F23" w:rsidRPr="00BA7171" w:rsidRDefault="00533F23" w:rsidP="00533F23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["insert 3 2",</w:t>
            </w:r>
          </w:p>
          <w:p w14:paraId="06FC8FC9" w14:textId="77777777" w:rsidR="009108BA" w:rsidRPr="00BA7171" w:rsidRDefault="00533F23" w:rsidP="00533F23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"center"</w:t>
            </w:r>
            <w:r w:rsidR="009108BA" w:rsidRPr="00BA7171">
              <w:rPr>
                <w:b w:val="0"/>
                <w:bCs w:val="0"/>
                <w:color w:val="44546A" w:themeColor="text2"/>
                <w:lang w:val="en-US"/>
              </w:rPr>
              <w:t>,</w:t>
            </w:r>
          </w:p>
          <w:p w14:paraId="41A90FF0" w14:textId="7F696716" w:rsidR="009108BA" w:rsidRPr="00BA7171" w:rsidRDefault="009108BA" w:rsidP="00533F23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destroy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1",</w:t>
            </w:r>
          </w:p>
          <w:p w14:paraId="09A4A451" w14:textId="16B4A830" w:rsidR="009108BA" w:rsidRPr="00BA7171" w:rsidRDefault="009108BA" w:rsidP="00533F23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</w:t>
            </w:r>
            <w:proofErr w:type="gramStart"/>
            <w:r w:rsidRPr="00BA7171">
              <w:rPr>
                <w:b w:val="0"/>
                <w:bCs w:val="0"/>
                <w:color w:val="44546A" w:themeColor="text2"/>
                <w:lang w:val="en-US"/>
              </w:rPr>
              <w:t>destroy</w:t>
            </w:r>
            <w:proofErr w:type="gramEnd"/>
            <w:r w:rsidRPr="00BA7171">
              <w:rPr>
                <w:b w:val="0"/>
                <w:bCs w:val="0"/>
                <w:color w:val="44546A" w:themeColor="text2"/>
                <w:lang w:val="en-US"/>
              </w:rPr>
              <w:t xml:space="preserve"> 2",</w:t>
            </w:r>
          </w:p>
          <w:p w14:paraId="0AE0983A" w14:textId="4506C2DA" w:rsidR="00533F23" w:rsidRPr="00BA7171" w:rsidRDefault="009108BA" w:rsidP="00533F23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BA7171">
              <w:rPr>
                <w:b w:val="0"/>
                <w:bCs w:val="0"/>
                <w:color w:val="44546A" w:themeColor="text2"/>
                <w:lang w:val="en-US"/>
              </w:rPr>
              <w:t>"center"</w:t>
            </w:r>
            <w:r w:rsidR="00533F23" w:rsidRPr="00BA7171">
              <w:rPr>
                <w:b w:val="0"/>
                <w:bCs w:val="0"/>
                <w:color w:val="44546A" w:themeColor="text2"/>
                <w:lang w:val="en-US"/>
              </w:rPr>
              <w:t>]</w:t>
            </w:r>
          </w:p>
        </w:tc>
        <w:tc>
          <w:tcPr>
            <w:tcW w:w="3780" w:type="dxa"/>
          </w:tcPr>
          <w:p w14:paraId="2A35F7CF" w14:textId="596C15D8" w:rsidR="00533F23" w:rsidRPr="00BA7171" w:rsidRDefault="00A2026B" w:rsidP="0021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1 2 3</w:t>
            </w:r>
          </w:p>
          <w:p w14:paraId="2AF1C187" w14:textId="77777777" w:rsidR="00533F23" w:rsidRPr="00BA7171" w:rsidRDefault="00533F23" w:rsidP="0021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2</w:t>
            </w:r>
          </w:p>
          <w:p w14:paraId="6A5D3630" w14:textId="1DFC73DC" w:rsidR="009108BA" w:rsidRPr="00BA7171" w:rsidRDefault="00A2026B" w:rsidP="0021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1 3</w:t>
            </w:r>
          </w:p>
          <w:p w14:paraId="653C8E3C" w14:textId="24EBE1AF" w:rsidR="009108BA" w:rsidRPr="00BA7171" w:rsidRDefault="009108BA" w:rsidP="0021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BA7171">
              <w:rPr>
                <w:color w:val="44546A" w:themeColor="text2"/>
                <w:lang w:val="en-US"/>
              </w:rPr>
              <w:t>1 3</w:t>
            </w:r>
          </w:p>
        </w:tc>
      </w:tr>
    </w:tbl>
    <w:p w14:paraId="38F39A54" w14:textId="03B2F0A5" w:rsidR="002158D8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 xml:space="preserve">"We'll have to destroy them ship to ship. Get the crews to their fighters." </w:t>
      </w:r>
    </w:p>
    <w:p w14:paraId="02C69E65" w14:textId="79920646" w:rsidR="00533F23" w:rsidRPr="00BA7171" w:rsidRDefault="00533F23" w:rsidP="00533F23">
      <w:pPr>
        <w:pStyle w:val="Info2"/>
        <w:jc w:val="center"/>
        <w:rPr>
          <w:lang w:val="en"/>
        </w:rPr>
      </w:pPr>
      <w:r w:rsidRPr="00BA7171">
        <w:rPr>
          <w:lang w:val="en"/>
        </w:rPr>
        <w:t>―Darth Vader</w:t>
      </w:r>
    </w:p>
    <w:sectPr w:rsidR="00533F23" w:rsidRPr="00BA7171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C969" w14:textId="77777777" w:rsidR="00DA12D5" w:rsidRDefault="00DA12D5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37EFE6D" w14:textId="77777777" w:rsidR="00DA12D5" w:rsidRDefault="00DA12D5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B4CC" w14:textId="77777777" w:rsidR="00DA12D5" w:rsidRDefault="00DA12D5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0D1B954A" w14:textId="77777777" w:rsidR="00DA12D5" w:rsidRDefault="00DA12D5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9FB"/>
    <w:multiLevelType w:val="multilevel"/>
    <w:tmpl w:val="174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B52311"/>
    <w:multiLevelType w:val="multilevel"/>
    <w:tmpl w:val="FD2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F1EF2"/>
    <w:multiLevelType w:val="multilevel"/>
    <w:tmpl w:val="C09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D6CFA"/>
    <w:multiLevelType w:val="multilevel"/>
    <w:tmpl w:val="F12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A92E6B"/>
    <w:multiLevelType w:val="multilevel"/>
    <w:tmpl w:val="DDA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15828"/>
    <w:multiLevelType w:val="multilevel"/>
    <w:tmpl w:val="744C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6BFB"/>
    <w:multiLevelType w:val="hybridMultilevel"/>
    <w:tmpl w:val="B30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B1E72"/>
    <w:multiLevelType w:val="multilevel"/>
    <w:tmpl w:val="6E24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CF757B"/>
    <w:multiLevelType w:val="multilevel"/>
    <w:tmpl w:val="68A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C3C5D"/>
    <w:multiLevelType w:val="multilevel"/>
    <w:tmpl w:val="DCF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2138F"/>
    <w:multiLevelType w:val="multilevel"/>
    <w:tmpl w:val="31E4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51595">
    <w:abstractNumId w:val="10"/>
  </w:num>
  <w:num w:numId="2" w16cid:durableId="246501084">
    <w:abstractNumId w:val="16"/>
  </w:num>
  <w:num w:numId="3" w16cid:durableId="1286161850">
    <w:abstractNumId w:val="18"/>
  </w:num>
  <w:num w:numId="4" w16cid:durableId="506558285">
    <w:abstractNumId w:val="12"/>
  </w:num>
  <w:num w:numId="5" w16cid:durableId="164252375">
    <w:abstractNumId w:val="1"/>
  </w:num>
  <w:num w:numId="6" w16cid:durableId="1592086466">
    <w:abstractNumId w:val="4"/>
  </w:num>
  <w:num w:numId="7" w16cid:durableId="250816214">
    <w:abstractNumId w:val="7"/>
  </w:num>
  <w:num w:numId="8" w16cid:durableId="389966047">
    <w:abstractNumId w:val="8"/>
  </w:num>
  <w:num w:numId="9" w16cid:durableId="1108085856">
    <w:abstractNumId w:val="11"/>
  </w:num>
  <w:num w:numId="10" w16cid:durableId="875503431">
    <w:abstractNumId w:val="10"/>
  </w:num>
  <w:num w:numId="11" w16cid:durableId="1919708175">
    <w:abstractNumId w:val="2"/>
  </w:num>
  <w:num w:numId="12" w16cid:durableId="624045143">
    <w:abstractNumId w:val="15"/>
  </w:num>
  <w:num w:numId="13" w16cid:durableId="2089307417">
    <w:abstractNumId w:val="14"/>
  </w:num>
  <w:num w:numId="14" w16cid:durableId="1141926779">
    <w:abstractNumId w:val="17"/>
  </w:num>
  <w:num w:numId="15" w16cid:durableId="1241720884">
    <w:abstractNumId w:val="9"/>
  </w:num>
  <w:num w:numId="16" w16cid:durableId="726992954">
    <w:abstractNumId w:val="6"/>
  </w:num>
  <w:num w:numId="17" w16cid:durableId="338625793">
    <w:abstractNumId w:val="0"/>
  </w:num>
  <w:num w:numId="18" w16cid:durableId="102967845">
    <w:abstractNumId w:val="3"/>
  </w:num>
  <w:num w:numId="19" w16cid:durableId="1925142060">
    <w:abstractNumId w:val="5"/>
  </w:num>
  <w:num w:numId="20" w16cid:durableId="475269723">
    <w:abstractNumId w:val="19"/>
  </w:num>
  <w:num w:numId="21" w16cid:durableId="768232967">
    <w:abstractNumId w:val="10"/>
  </w:num>
  <w:num w:numId="22" w16cid:durableId="333387399">
    <w:abstractNumId w:val="10"/>
  </w:num>
  <w:num w:numId="23" w16cid:durableId="765082210">
    <w:abstractNumId w:val="10"/>
  </w:num>
  <w:num w:numId="24" w16cid:durableId="169220048">
    <w:abstractNumId w:val="10"/>
  </w:num>
  <w:num w:numId="25" w16cid:durableId="2139757813">
    <w:abstractNumId w:val="10"/>
  </w:num>
  <w:num w:numId="26" w16cid:durableId="2071266505">
    <w:abstractNumId w:val="10"/>
  </w:num>
  <w:num w:numId="27" w16cid:durableId="1495805290">
    <w:abstractNumId w:val="10"/>
  </w:num>
  <w:num w:numId="28" w16cid:durableId="878515708">
    <w:abstractNumId w:val="10"/>
  </w:num>
  <w:num w:numId="29" w16cid:durableId="1622767494">
    <w:abstractNumId w:val="10"/>
  </w:num>
  <w:num w:numId="30" w16cid:durableId="193829529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0277F"/>
    <w:rsid w:val="00026934"/>
    <w:rsid w:val="000337DD"/>
    <w:rsid w:val="0003786F"/>
    <w:rsid w:val="00044E62"/>
    <w:rsid w:val="000609E1"/>
    <w:rsid w:val="0009665A"/>
    <w:rsid w:val="00096BFD"/>
    <w:rsid w:val="000D6227"/>
    <w:rsid w:val="000F39EE"/>
    <w:rsid w:val="00110929"/>
    <w:rsid w:val="001250EC"/>
    <w:rsid w:val="001279A7"/>
    <w:rsid w:val="00163414"/>
    <w:rsid w:val="00166336"/>
    <w:rsid w:val="001772E3"/>
    <w:rsid w:val="00182735"/>
    <w:rsid w:val="0019161F"/>
    <w:rsid w:val="001A5993"/>
    <w:rsid w:val="0021216C"/>
    <w:rsid w:val="002158D8"/>
    <w:rsid w:val="00223CBD"/>
    <w:rsid w:val="00224329"/>
    <w:rsid w:val="00252771"/>
    <w:rsid w:val="00261B13"/>
    <w:rsid w:val="002928C8"/>
    <w:rsid w:val="002A3478"/>
    <w:rsid w:val="002A3535"/>
    <w:rsid w:val="002C533A"/>
    <w:rsid w:val="002F6EE8"/>
    <w:rsid w:val="00323286"/>
    <w:rsid w:val="00336990"/>
    <w:rsid w:val="00357C94"/>
    <w:rsid w:val="003E0487"/>
    <w:rsid w:val="00433B3A"/>
    <w:rsid w:val="00434B11"/>
    <w:rsid w:val="00445132"/>
    <w:rsid w:val="004A3A60"/>
    <w:rsid w:val="004A7CFE"/>
    <w:rsid w:val="004B2AE6"/>
    <w:rsid w:val="004C5295"/>
    <w:rsid w:val="004F0497"/>
    <w:rsid w:val="004F5CEC"/>
    <w:rsid w:val="00533F23"/>
    <w:rsid w:val="00587C73"/>
    <w:rsid w:val="005A226D"/>
    <w:rsid w:val="005C51EB"/>
    <w:rsid w:val="005E47E8"/>
    <w:rsid w:val="00603126"/>
    <w:rsid w:val="00615A7B"/>
    <w:rsid w:val="00683BD8"/>
    <w:rsid w:val="00695342"/>
    <w:rsid w:val="00695FFE"/>
    <w:rsid w:val="006A1346"/>
    <w:rsid w:val="006A551F"/>
    <w:rsid w:val="006E3114"/>
    <w:rsid w:val="006F0845"/>
    <w:rsid w:val="007079E0"/>
    <w:rsid w:val="0072337A"/>
    <w:rsid w:val="00744A6B"/>
    <w:rsid w:val="00760A5C"/>
    <w:rsid w:val="00780636"/>
    <w:rsid w:val="007824E5"/>
    <w:rsid w:val="007F144A"/>
    <w:rsid w:val="007F28E1"/>
    <w:rsid w:val="00804D82"/>
    <w:rsid w:val="008166FB"/>
    <w:rsid w:val="00820263"/>
    <w:rsid w:val="00833A54"/>
    <w:rsid w:val="0083685F"/>
    <w:rsid w:val="00836915"/>
    <w:rsid w:val="008466AA"/>
    <w:rsid w:val="00851F50"/>
    <w:rsid w:val="00854D26"/>
    <w:rsid w:val="008562C2"/>
    <w:rsid w:val="00875D71"/>
    <w:rsid w:val="0087635C"/>
    <w:rsid w:val="008B4EB7"/>
    <w:rsid w:val="009108BA"/>
    <w:rsid w:val="00935E3D"/>
    <w:rsid w:val="00967A90"/>
    <w:rsid w:val="00982032"/>
    <w:rsid w:val="009C0D9B"/>
    <w:rsid w:val="009C7514"/>
    <w:rsid w:val="009C7620"/>
    <w:rsid w:val="00A1695D"/>
    <w:rsid w:val="00A2026B"/>
    <w:rsid w:val="00A30ABC"/>
    <w:rsid w:val="00A31355"/>
    <w:rsid w:val="00A413FE"/>
    <w:rsid w:val="00A448B7"/>
    <w:rsid w:val="00A5013E"/>
    <w:rsid w:val="00A61DB3"/>
    <w:rsid w:val="00A831D1"/>
    <w:rsid w:val="00A84F75"/>
    <w:rsid w:val="00AB05B9"/>
    <w:rsid w:val="00AB4096"/>
    <w:rsid w:val="00AB56EF"/>
    <w:rsid w:val="00B13585"/>
    <w:rsid w:val="00B53C4F"/>
    <w:rsid w:val="00B74B47"/>
    <w:rsid w:val="00B83238"/>
    <w:rsid w:val="00B83637"/>
    <w:rsid w:val="00B94F19"/>
    <w:rsid w:val="00BA2682"/>
    <w:rsid w:val="00BA7171"/>
    <w:rsid w:val="00BB1242"/>
    <w:rsid w:val="00BF6184"/>
    <w:rsid w:val="00C04102"/>
    <w:rsid w:val="00C2141E"/>
    <w:rsid w:val="00C36A85"/>
    <w:rsid w:val="00C72A08"/>
    <w:rsid w:val="00C8571B"/>
    <w:rsid w:val="00C85B2B"/>
    <w:rsid w:val="00CB425B"/>
    <w:rsid w:val="00CC4D46"/>
    <w:rsid w:val="00D5503B"/>
    <w:rsid w:val="00D65610"/>
    <w:rsid w:val="00D66986"/>
    <w:rsid w:val="00DA12D5"/>
    <w:rsid w:val="00DC643F"/>
    <w:rsid w:val="00DE1256"/>
    <w:rsid w:val="00E03201"/>
    <w:rsid w:val="00E13A3E"/>
    <w:rsid w:val="00E23FA5"/>
    <w:rsid w:val="00E25799"/>
    <w:rsid w:val="00E31D2F"/>
    <w:rsid w:val="00E32005"/>
    <w:rsid w:val="00E95081"/>
    <w:rsid w:val="00E96085"/>
    <w:rsid w:val="00EA0AD9"/>
    <w:rsid w:val="00EA2310"/>
    <w:rsid w:val="00EA72AF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AF"/>
    <w:pPr>
      <w:keepNext/>
      <w:keepLines/>
      <w:spacing w:before="80" w:after="0" w:line="276" w:lineRule="auto"/>
      <w:outlineLvl w:val="4"/>
    </w:pPr>
    <w:rPr>
      <w:rFonts w:asciiTheme="minorHAnsi" w:eastAsiaTheme="majorEastAsia" w:hAnsiTheme="minorHAnsi" w:cstheme="majorBidi"/>
      <w:b/>
      <w:color w:val="B2500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83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027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AF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AF"/>
    <w:pPr>
      <w:spacing w:before="80"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A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EA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EA72AF"/>
    <w:rPr>
      <w:b/>
      <w:bCs/>
    </w:rPr>
  </w:style>
  <w:style w:type="paragraph" w:customStyle="1" w:styleId="Code0">
    <w:name w:val="Code"/>
    <w:basedOn w:val="Normal"/>
    <w:link w:val="CodeChar0"/>
    <w:qFormat/>
    <w:rsid w:val="00EA72AF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EA72AF"/>
    <w:rPr>
      <w:rFonts w:ascii="Consolas" w:hAnsi="Consolas"/>
      <w:b/>
      <w:noProof/>
      <w:lang w:val="en-US"/>
    </w:rPr>
  </w:style>
  <w:style w:type="character" w:customStyle="1" w:styleId="tgc">
    <w:name w:val="_tgc"/>
    <w:basedOn w:val="DefaultParagraphFont"/>
    <w:rsid w:val="00EA72AF"/>
  </w:style>
  <w:style w:type="paragraph" w:customStyle="1" w:styleId="Index">
    <w:name w:val="Index"/>
    <w:basedOn w:val="Normal"/>
    <w:qFormat/>
    <w:rsid w:val="00EA72AF"/>
    <w:pPr>
      <w:suppressLineNumbers/>
      <w:spacing w:after="200" w:line="276" w:lineRule="auto"/>
    </w:pPr>
    <w:rPr>
      <w:rFonts w:asciiTheme="minorHAnsi" w:hAnsiTheme="minorHAnsi" w:cs="FreeSans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A72AF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A72AF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72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2AF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250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1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369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343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435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9167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9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874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163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9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245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2842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0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192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902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2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240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87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1963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0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27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991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31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607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1800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23</cp:revision>
  <cp:lastPrinted>2023-02-01T10:01:00Z</cp:lastPrinted>
  <dcterms:created xsi:type="dcterms:W3CDTF">2023-09-02T09:31:00Z</dcterms:created>
  <dcterms:modified xsi:type="dcterms:W3CDTF">2023-09-29T05:15:00Z</dcterms:modified>
  <cp:category/>
</cp:coreProperties>
</file>